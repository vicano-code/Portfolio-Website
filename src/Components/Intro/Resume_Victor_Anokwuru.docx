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4770"/>
        <w:gridCol w:w="450"/>
        <w:gridCol w:w="3852"/>
      </w:tblGrid>
      <w:tr w:rsidR="002B550B" w:rsidTr="002B5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0" w:type="dxa"/>
          </w:tcPr>
          <w:p w:rsidR="002B550B" w:rsidRPr="002B550B" w:rsidRDefault="002B550B" w:rsidP="002B550B">
            <w:pPr>
              <w:pStyle w:val="Title"/>
              <w:pBdr>
                <w:bottom w:val="none" w:sz="0" w:space="0" w:color="auto"/>
              </w:pBdr>
              <w:rPr>
                <w:rFonts w:ascii="Arial" w:hAnsi="Arial" w:cs="Arial"/>
                <w:sz w:val="44"/>
              </w:rPr>
            </w:pPr>
            <w:r w:rsidRPr="002B550B">
              <w:rPr>
                <w:rFonts w:ascii="Arial" w:hAnsi="Arial" w:cs="Arial"/>
                <w:sz w:val="44"/>
              </w:rPr>
              <w:t>Victor anokwuru</w:t>
            </w:r>
          </w:p>
          <w:p w:rsidR="002B550B" w:rsidRPr="0004546D" w:rsidRDefault="00C1471B" w:rsidP="00C1471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36"/>
              </w:rPr>
              <w:t>Frontend</w:t>
            </w:r>
            <w:r w:rsidR="002B550B" w:rsidRPr="0004546D">
              <w:rPr>
                <w:rFonts w:ascii="Arial Narrow" w:hAnsi="Arial Narrow" w:cs="Arial"/>
                <w:sz w:val="36"/>
              </w:rPr>
              <w:t xml:space="preserve"> D</w:t>
            </w:r>
            <w:r>
              <w:rPr>
                <w:rFonts w:ascii="Arial Narrow" w:hAnsi="Arial Narrow" w:cs="Arial"/>
                <w:sz w:val="36"/>
              </w:rPr>
              <w:t>eveloper</w:t>
            </w:r>
          </w:p>
        </w:tc>
        <w:tc>
          <w:tcPr>
            <w:tcW w:w="450" w:type="dxa"/>
          </w:tcPr>
          <w:p w:rsidR="002B550B" w:rsidRDefault="002B550B" w:rsidP="002B550B"/>
        </w:tc>
        <w:tc>
          <w:tcPr>
            <w:tcW w:w="3852" w:type="dxa"/>
          </w:tcPr>
          <w:p w:rsidR="002B550B" w:rsidRPr="0004546D" w:rsidRDefault="002B550B" w:rsidP="00C1471B">
            <w:pPr>
              <w:ind w:left="360"/>
              <w:rPr>
                <w:rFonts w:ascii="Arial Narrow" w:hAnsi="Arial Narrow" w:cs="Arial"/>
              </w:rPr>
            </w:pPr>
            <w:r w:rsidRPr="0004546D">
              <w:rPr>
                <w:rFonts w:ascii="Arial Narrow" w:hAnsi="Arial Narrow" w:cs="Arial"/>
              </w:rPr>
              <w:t>9 Awalama Estate, Rumuokoro, Port Harcourt, Rivers State, Nigeria.</w:t>
            </w:r>
          </w:p>
          <w:p w:rsidR="002B550B" w:rsidRPr="0004546D" w:rsidRDefault="002B550B" w:rsidP="00C1471B">
            <w:pPr>
              <w:ind w:left="360"/>
              <w:rPr>
                <w:rFonts w:ascii="Arial Narrow" w:hAnsi="Arial Narrow" w:cs="Arial"/>
              </w:rPr>
            </w:pPr>
            <w:r w:rsidRPr="0004546D">
              <w:rPr>
                <w:rFonts w:ascii="Arial Narrow" w:hAnsi="Arial Narrow" w:cs="Arial"/>
              </w:rPr>
              <w:t>+2349064918757</w:t>
            </w:r>
          </w:p>
          <w:p w:rsidR="002B550B" w:rsidRPr="0004546D" w:rsidRDefault="0004546D" w:rsidP="00C1471B">
            <w:pPr>
              <w:ind w:left="360"/>
              <w:rPr>
                <w:rFonts w:ascii="Arial Narrow" w:hAnsi="Arial Narrow" w:cs="Arial"/>
              </w:rPr>
            </w:pPr>
            <w:r w:rsidRPr="0004546D">
              <w:rPr>
                <w:rFonts w:ascii="Arial Narrow" w:hAnsi="Arial Narrow" w:cs="Arial"/>
              </w:rPr>
              <w:t xml:space="preserve">vc.anokwuru@gmail.com </w:t>
            </w:r>
          </w:p>
          <w:p w:rsidR="0004546D" w:rsidRDefault="0004546D" w:rsidP="002B550B"/>
        </w:tc>
      </w:tr>
    </w:tbl>
    <w:p w:rsidR="00C067C5" w:rsidRPr="0004546D" w:rsidRDefault="00432870" w:rsidP="002563E8">
      <w:pPr>
        <w:pStyle w:val="Heading1"/>
        <w:rPr>
          <w:rFonts w:ascii="Arial" w:hAnsi="Arial" w:cs="Arial"/>
          <w:b/>
        </w:rPr>
      </w:pPr>
      <w:r w:rsidRPr="0004546D">
        <w:rPr>
          <w:rFonts w:ascii="Arial" w:hAnsi="Arial" w:cs="Arial"/>
          <w:b/>
        </w:rPr>
        <w:t xml:space="preserve">career </w:t>
      </w:r>
      <w:sdt>
        <w:sdtPr>
          <w:rPr>
            <w:rFonts w:ascii="Arial" w:hAnsi="Arial" w:cs="Arial"/>
            <w:b/>
          </w:rPr>
          <w:alias w:val="Objective heading:"/>
          <w:tag w:val="Objective heading:"/>
          <w:id w:val="-1471434502"/>
          <w:placeholder>
            <w:docPart w:val="0AAC97850B794CE88FEBB8C34BB941C1"/>
          </w:placeholder>
          <w:temporary/>
          <w:showingPlcHdr/>
          <w15:appearance w15:val="hidden"/>
        </w:sdtPr>
        <w:sdtEndPr/>
        <w:sdtContent>
          <w:r w:rsidR="00126049" w:rsidRPr="0004546D">
            <w:rPr>
              <w:rFonts w:ascii="Arial" w:hAnsi="Arial" w:cs="Arial"/>
              <w:b/>
            </w:rPr>
            <w:t>Objective</w:t>
          </w:r>
        </w:sdtContent>
      </w:sdt>
    </w:p>
    <w:tbl>
      <w:tblPr>
        <w:tblStyle w:val="ResumeTable"/>
        <w:tblW w:w="4901" w:type="pct"/>
        <w:tblInd w:w="18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8892"/>
      </w:tblGrid>
      <w:tr w:rsidR="00260D3F" w:rsidRPr="00843164" w:rsidTr="00045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603086" w:rsidRDefault="002504DB" w:rsidP="002504DB">
            <w:pPr>
              <w:spacing w:line="360" w:lineRule="auto"/>
              <w:ind w:left="-165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a growing interest in IT/Software development. Having obtained some training and experience working on some projects, I seek an opportunity to use and </w:t>
            </w:r>
            <w:r w:rsidR="00432870">
              <w:rPr>
                <w:rFonts w:ascii="Arial" w:hAnsi="Arial" w:cs="Arial"/>
              </w:rPr>
              <w:t>develop</w:t>
            </w:r>
            <w:r>
              <w:rPr>
                <w:rFonts w:ascii="Arial" w:hAnsi="Arial" w:cs="Arial"/>
              </w:rPr>
              <w:t xml:space="preserve"> my skills</w:t>
            </w:r>
            <w:r w:rsidR="004328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="00432870">
              <w:rPr>
                <w:rFonts w:ascii="Arial" w:hAnsi="Arial" w:cs="Arial"/>
              </w:rPr>
              <w:t xml:space="preserve">competence in </w:t>
            </w:r>
            <w:r w:rsidR="00C1471B">
              <w:rPr>
                <w:rFonts w:ascii="Arial" w:hAnsi="Arial" w:cs="Arial"/>
              </w:rPr>
              <w:t>frontend</w:t>
            </w:r>
            <w:r>
              <w:rPr>
                <w:rFonts w:ascii="Arial" w:hAnsi="Arial" w:cs="Arial"/>
              </w:rPr>
              <w:t xml:space="preserve"> and backend</w:t>
            </w:r>
            <w:r w:rsidR="00C1471B">
              <w:rPr>
                <w:rFonts w:ascii="Arial" w:hAnsi="Arial" w:cs="Arial"/>
              </w:rPr>
              <w:t xml:space="preserve"> development</w:t>
            </w:r>
            <w:r>
              <w:rPr>
                <w:rFonts w:ascii="Arial" w:hAnsi="Arial" w:cs="Arial"/>
              </w:rPr>
              <w:t>. I hope to be a full stack developer in the near future.</w:t>
            </w:r>
          </w:p>
        </w:tc>
      </w:tr>
    </w:tbl>
    <w:p w:rsidR="00126049" w:rsidRPr="0004546D" w:rsidRDefault="00EC2DBE" w:rsidP="002563E8">
      <w:pPr>
        <w:pStyle w:val="Heading1"/>
        <w:rPr>
          <w:rFonts w:ascii="Arial" w:hAnsi="Arial" w:cs="Arial"/>
          <w:b/>
        </w:rPr>
      </w:pPr>
      <w:r w:rsidRPr="0004546D">
        <w:rPr>
          <w:rFonts w:ascii="Arial" w:hAnsi="Arial" w:cs="Arial"/>
          <w:b/>
        </w:rPr>
        <w:t>tech</w:t>
      </w:r>
      <w:r w:rsidR="002B550B" w:rsidRPr="0004546D">
        <w:rPr>
          <w:rFonts w:ascii="Arial" w:hAnsi="Arial" w:cs="Arial"/>
          <w:b/>
        </w:rPr>
        <w:t>nical skills</w:t>
      </w:r>
    </w:p>
    <w:tbl>
      <w:tblPr>
        <w:tblStyle w:val="ResumeTable"/>
        <w:tblW w:w="4900" w:type="pct"/>
        <w:tblInd w:w="18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8891"/>
      </w:tblGrid>
      <w:tr w:rsidR="00260D3F" w:rsidRPr="00843164" w:rsidTr="00045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603086" w:rsidRDefault="0066492C" w:rsidP="001918AA">
            <w:pPr>
              <w:spacing w:line="360" w:lineRule="auto"/>
              <w:ind w:left="-165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  <w:r w:rsidR="002B550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 CSS</w:t>
            </w:r>
            <w:r w:rsidR="002B550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, </w:t>
            </w:r>
            <w:r w:rsidR="00415366" w:rsidRPr="00603086">
              <w:rPr>
                <w:rFonts w:ascii="Arial" w:hAnsi="Arial" w:cs="Arial"/>
              </w:rPr>
              <w:t xml:space="preserve">JavaScript (Intermediate), React (Intermediate), </w:t>
            </w:r>
            <w:r w:rsidR="00FB301A" w:rsidRPr="00603086">
              <w:rPr>
                <w:rFonts w:ascii="Arial" w:hAnsi="Arial" w:cs="Arial"/>
              </w:rPr>
              <w:t>SQL (</w:t>
            </w:r>
            <w:r w:rsidR="00415366" w:rsidRPr="00603086">
              <w:rPr>
                <w:rFonts w:ascii="Arial" w:hAnsi="Arial" w:cs="Arial"/>
              </w:rPr>
              <w:t>Interm</w:t>
            </w:r>
            <w:r w:rsidR="002E2503">
              <w:rPr>
                <w:rFonts w:ascii="Arial" w:hAnsi="Arial" w:cs="Arial"/>
              </w:rPr>
              <w:t xml:space="preserve">ediate), </w:t>
            </w:r>
            <w:proofErr w:type="spellStart"/>
            <w:r w:rsidR="002E2503">
              <w:rPr>
                <w:rFonts w:ascii="Arial" w:hAnsi="Arial" w:cs="Arial"/>
              </w:rPr>
              <w:t>j</w:t>
            </w:r>
            <w:r w:rsidR="00415366" w:rsidRPr="00603086">
              <w:rPr>
                <w:rFonts w:ascii="Arial" w:hAnsi="Arial" w:cs="Arial"/>
              </w:rPr>
              <w:t>Query</w:t>
            </w:r>
            <w:proofErr w:type="spellEnd"/>
            <w:r w:rsidR="00415366" w:rsidRPr="00603086">
              <w:rPr>
                <w:rFonts w:ascii="Arial" w:hAnsi="Arial" w:cs="Arial"/>
              </w:rPr>
              <w:t xml:space="preserve">, </w:t>
            </w:r>
            <w:r w:rsidR="001918AA">
              <w:rPr>
                <w:rFonts w:ascii="Arial" w:hAnsi="Arial" w:cs="Arial"/>
              </w:rPr>
              <w:t>Bootstrap,</w:t>
            </w:r>
            <w:r w:rsidR="001918AA">
              <w:rPr>
                <w:rFonts w:ascii="Arial" w:hAnsi="Arial" w:cs="Arial"/>
              </w:rPr>
              <w:t xml:space="preserve"> Material UI, Excel VBA</w:t>
            </w:r>
            <w:r w:rsidR="007472A4">
              <w:rPr>
                <w:rFonts w:ascii="Arial" w:hAnsi="Arial" w:cs="Arial"/>
              </w:rPr>
              <w:t xml:space="preserve">, Python, </w:t>
            </w:r>
            <w:proofErr w:type="spellStart"/>
            <w:r w:rsidR="007472A4">
              <w:rPr>
                <w:rFonts w:ascii="Arial" w:hAnsi="Arial" w:cs="Arial"/>
              </w:rPr>
              <w:t>Git</w:t>
            </w:r>
            <w:r w:rsidR="001918AA">
              <w:rPr>
                <w:rFonts w:ascii="Arial" w:hAnsi="Arial" w:cs="Arial"/>
              </w:rPr>
              <w:t>Hub</w:t>
            </w:r>
            <w:proofErr w:type="spellEnd"/>
            <w:r w:rsidR="007472A4">
              <w:rPr>
                <w:rFonts w:ascii="Arial" w:hAnsi="Arial" w:cs="Arial"/>
              </w:rPr>
              <w:t xml:space="preserve">, </w:t>
            </w:r>
            <w:r w:rsidR="00804093">
              <w:rPr>
                <w:rFonts w:ascii="Arial" w:hAnsi="Arial" w:cs="Arial"/>
              </w:rPr>
              <w:t>Data Science, Linux OS, Windows OS, Google Sheets, VS Code</w:t>
            </w:r>
            <w:r w:rsidR="00C1471B">
              <w:rPr>
                <w:rFonts w:ascii="Arial" w:hAnsi="Arial" w:cs="Arial"/>
              </w:rPr>
              <w:t xml:space="preserve">, </w:t>
            </w:r>
            <w:r w:rsidR="002504DB">
              <w:rPr>
                <w:rFonts w:ascii="Arial" w:hAnsi="Arial" w:cs="Arial"/>
              </w:rPr>
              <w:t>node(</w:t>
            </w:r>
            <w:proofErr w:type="spellStart"/>
            <w:r w:rsidR="002504DB">
              <w:rPr>
                <w:rFonts w:ascii="Arial" w:hAnsi="Arial" w:cs="Arial"/>
              </w:rPr>
              <w:t>npm</w:t>
            </w:r>
            <w:proofErr w:type="spellEnd"/>
            <w:r w:rsidR="002504DB">
              <w:rPr>
                <w:rFonts w:ascii="Arial" w:hAnsi="Arial" w:cs="Arial"/>
              </w:rPr>
              <w:t>).</w:t>
            </w:r>
          </w:p>
        </w:tc>
      </w:tr>
    </w:tbl>
    <w:p w:rsidR="00DE0243" w:rsidRPr="0004546D" w:rsidRDefault="002E2503" w:rsidP="00DE0243">
      <w:pPr>
        <w:pStyle w:val="Heading1"/>
        <w:rPr>
          <w:rFonts w:ascii="Arial" w:hAnsi="Arial" w:cs="Arial"/>
          <w:b/>
          <w:sz w:val="24"/>
        </w:rPr>
      </w:pPr>
      <w:r w:rsidRPr="0004546D">
        <w:rPr>
          <w:rFonts w:ascii="Arial" w:hAnsi="Arial" w:cs="Arial"/>
          <w:b/>
          <w:sz w:val="24"/>
        </w:rPr>
        <w:t>TRaining</w:t>
      </w:r>
      <w:r w:rsidR="00DF3B21" w:rsidRPr="0004546D">
        <w:rPr>
          <w:rFonts w:ascii="Arial" w:hAnsi="Arial" w:cs="Arial"/>
          <w:b/>
          <w:sz w:val="24"/>
        </w:rPr>
        <w:t>S</w:t>
      </w:r>
      <w:r w:rsidRPr="0004546D">
        <w:rPr>
          <w:rFonts w:ascii="Arial" w:hAnsi="Arial" w:cs="Arial"/>
          <w:b/>
          <w:sz w:val="24"/>
        </w:rPr>
        <w:t>/certifications</w:t>
      </w:r>
    </w:p>
    <w:tbl>
      <w:tblPr>
        <w:tblStyle w:val="ResumeTable"/>
        <w:tblW w:w="4812" w:type="pct"/>
        <w:tblInd w:w="360" w:type="dxa"/>
        <w:tblLayout w:type="fixed"/>
        <w:tblLook w:val="0620" w:firstRow="1" w:lastRow="0" w:firstColumn="0" w:lastColumn="0" w:noHBand="1" w:noVBand="1"/>
        <w:tblDescription w:val="Education table"/>
      </w:tblPr>
      <w:tblGrid>
        <w:gridCol w:w="1711"/>
        <w:gridCol w:w="7020"/>
      </w:tblGrid>
      <w:tr w:rsidR="00DF3B21" w:rsidRPr="00843164" w:rsidTr="00D3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0" w:type="pct"/>
          </w:tcPr>
          <w:p w:rsidR="00DF3B21" w:rsidRPr="009E5C46" w:rsidRDefault="00DF3B21" w:rsidP="009E5C46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>August 2022</w:t>
            </w:r>
          </w:p>
        </w:tc>
        <w:tc>
          <w:tcPr>
            <w:tcW w:w="4020" w:type="pct"/>
          </w:tcPr>
          <w:p w:rsidR="00DF3B21" w:rsidRDefault="00DF3B21" w:rsidP="00DE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Development Libraries</w:t>
            </w:r>
            <w:r w:rsidR="00C1471B">
              <w:rPr>
                <w:rFonts w:ascii="Arial" w:hAnsi="Arial" w:cs="Arial"/>
              </w:rPr>
              <w:t xml:space="preserve"> (</w:t>
            </w:r>
            <w:proofErr w:type="spellStart"/>
            <w:r w:rsidR="00C1471B">
              <w:rPr>
                <w:rFonts w:ascii="Arial" w:hAnsi="Arial" w:cs="Arial"/>
              </w:rPr>
              <w:t>FreeCodeCamp</w:t>
            </w:r>
            <w:proofErr w:type="spellEnd"/>
            <w:r w:rsidR="00C1471B">
              <w:rPr>
                <w:rFonts w:ascii="Arial" w:hAnsi="Arial" w:cs="Arial"/>
              </w:rPr>
              <w:t>)</w:t>
            </w:r>
          </w:p>
          <w:p w:rsidR="00A26751" w:rsidRPr="00A26751" w:rsidRDefault="00E37430" w:rsidP="00A26751">
            <w:pPr>
              <w:rPr>
                <w:rFonts w:ascii="Arial" w:hAnsi="Arial" w:cs="Arial"/>
              </w:rPr>
            </w:pPr>
            <w:hyperlink r:id="rId10" w:history="1">
              <w:r w:rsidR="0004546D" w:rsidRPr="0004546D">
                <w:rPr>
                  <w:rStyle w:val="Hyperlink"/>
                  <w:rFonts w:ascii="Arial Narrow" w:hAnsi="Arial Narrow" w:cs="Arial"/>
                  <w:szCs w:val="18"/>
                  <w:u w:val="none"/>
                  <w:shd w:val="clear" w:color="auto" w:fill="FFFFFF"/>
                </w:rPr>
                <w:t>https://freecodecamp.org/certification/vicano/</w:t>
              </w:r>
            </w:hyperlink>
            <w:r w:rsidR="00A26751" w:rsidRPr="0004546D">
              <w:rPr>
                <w:rStyle w:val="Hyperlink"/>
                <w:rFonts w:ascii="Arial Narrow" w:hAnsi="Arial Narrow" w:cs="Arial"/>
                <w:szCs w:val="18"/>
                <w:u w:val="none"/>
                <w:shd w:val="clear" w:color="auto" w:fill="FFFFFF"/>
              </w:rPr>
              <w:t>front-end-development</w:t>
            </w:r>
            <w:r w:rsidR="00A26751">
              <w:rPr>
                <w:rStyle w:val="Hyperlink"/>
                <w:rFonts w:ascii="Arial Narrow" w:hAnsi="Arial Narrow" w:cs="Arial"/>
                <w:szCs w:val="18"/>
                <w:u w:val="none"/>
                <w:shd w:val="clear" w:color="auto" w:fill="FFFFFF"/>
              </w:rPr>
              <w:t>-libraries</w:t>
            </w:r>
          </w:p>
        </w:tc>
      </w:tr>
      <w:tr w:rsidR="00DE0243" w:rsidRPr="00843164" w:rsidTr="00D3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0" w:type="pct"/>
          </w:tcPr>
          <w:p w:rsidR="00DC1310" w:rsidRPr="009E5C46" w:rsidRDefault="00DC1310" w:rsidP="009E5C46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 xml:space="preserve">June 2022 </w:t>
            </w:r>
          </w:p>
          <w:p w:rsidR="00907FC9" w:rsidRPr="009E5C46" w:rsidRDefault="00907FC9" w:rsidP="009E5C46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020" w:type="pct"/>
          </w:tcPr>
          <w:p w:rsidR="00DC1310" w:rsidRDefault="00DC1310" w:rsidP="00DE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Algorithms and Data Structures (</w:t>
            </w:r>
            <w:proofErr w:type="spellStart"/>
            <w:r w:rsidR="00C1471B">
              <w:rPr>
                <w:rFonts w:ascii="Arial" w:hAnsi="Arial" w:cs="Arial"/>
              </w:rPr>
              <w:t>FreeCodeCamp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DE0243" w:rsidRPr="00A26751" w:rsidRDefault="00E37430" w:rsidP="000B0A81">
            <w:pPr>
              <w:rPr>
                <w:rFonts w:ascii="Arial Narrow" w:hAnsi="Arial Narrow" w:cs="Arial"/>
              </w:rPr>
            </w:pPr>
            <w:hyperlink r:id="rId11" w:history="1">
              <w:r w:rsidR="00DC1310" w:rsidRPr="00A26751">
                <w:rPr>
                  <w:rStyle w:val="Hyperlink"/>
                  <w:rFonts w:ascii="Arial Narrow" w:hAnsi="Arial Narrow" w:cs="Arial"/>
                  <w:szCs w:val="18"/>
                  <w:u w:val="none"/>
                  <w:shd w:val="clear" w:color="auto" w:fill="FFFFFF"/>
                </w:rPr>
                <w:t>https://freecodecamp.org/certification/vicano/javascript-algorithms-and-data-structures</w:t>
              </w:r>
            </w:hyperlink>
          </w:p>
        </w:tc>
      </w:tr>
      <w:tr w:rsidR="00907FC9" w:rsidRPr="00843164" w:rsidTr="00D3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0" w:type="pct"/>
          </w:tcPr>
          <w:p w:rsidR="00907FC9" w:rsidRPr="009E5C46" w:rsidRDefault="00907FC9" w:rsidP="009E5C46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>April 2022</w:t>
            </w:r>
          </w:p>
        </w:tc>
        <w:tc>
          <w:tcPr>
            <w:tcW w:w="4020" w:type="pct"/>
          </w:tcPr>
          <w:p w:rsidR="00907FC9" w:rsidRDefault="00907FC9" w:rsidP="00907FC9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 xml:space="preserve">Excel VBA for Creative Problem Solving </w:t>
            </w:r>
            <w:r>
              <w:rPr>
                <w:rFonts w:ascii="Arial" w:hAnsi="Arial" w:cs="Arial"/>
              </w:rPr>
              <w:t>(University of Colorado)</w:t>
            </w:r>
          </w:p>
          <w:p w:rsidR="00907FC9" w:rsidRPr="00A26751" w:rsidRDefault="00E37430" w:rsidP="00907FC9">
            <w:pPr>
              <w:rPr>
                <w:rFonts w:ascii="Arial Narrow" w:hAnsi="Arial Narrow" w:cs="Arial"/>
              </w:rPr>
            </w:pPr>
            <w:hyperlink r:id="rId12" w:tgtFrame="_blank" w:history="1">
              <w:r w:rsidR="00907FC9" w:rsidRPr="00A26751">
                <w:rPr>
                  <w:rFonts w:ascii="Arial Narrow" w:hAnsi="Arial Narrow" w:cs="Arial"/>
                  <w:color w:val="5F5F5F" w:themeColor="accent5"/>
                  <w:szCs w:val="18"/>
                  <w:shd w:val="clear" w:color="auto" w:fill="FFFFFF"/>
                </w:rPr>
                <w:t>https://www.coursera.org/account/accomplishments/specialization/certificate/</w:t>
              </w:r>
              <w:r w:rsidR="00907FC9" w:rsidRPr="009E5C46">
                <w:rPr>
                  <w:rFonts w:ascii="Arial Narrow" w:hAnsi="Arial Narrow" w:cs="Arial"/>
                  <w:color w:val="5F5F5F" w:themeColor="accent5"/>
                  <w:sz w:val="20"/>
                  <w:szCs w:val="18"/>
                  <w:shd w:val="clear" w:color="auto" w:fill="FFFFFF"/>
                </w:rPr>
                <w:t>QJBZ3ZWDQZ6S</w:t>
              </w:r>
            </w:hyperlink>
          </w:p>
        </w:tc>
      </w:tr>
      <w:tr w:rsidR="00907FC9" w:rsidRPr="00843164" w:rsidTr="00D3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0" w:type="pct"/>
          </w:tcPr>
          <w:p w:rsidR="00907FC9" w:rsidRPr="009E5C46" w:rsidRDefault="00907FC9" w:rsidP="009E5C46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>May 2022</w:t>
            </w:r>
          </w:p>
        </w:tc>
        <w:tc>
          <w:tcPr>
            <w:tcW w:w="4020" w:type="pct"/>
          </w:tcPr>
          <w:p w:rsidR="00907FC9" w:rsidRDefault="00907FC9" w:rsidP="00907FC9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>Responsive Web Design – HTML, CSS</w:t>
            </w:r>
            <w:r w:rsidR="00432870">
              <w:rPr>
                <w:rFonts w:ascii="Arial" w:hAnsi="Arial" w:cs="Arial"/>
              </w:rPr>
              <w:t xml:space="preserve"> (</w:t>
            </w:r>
            <w:proofErr w:type="spellStart"/>
            <w:r w:rsidR="00C1471B">
              <w:rPr>
                <w:rFonts w:ascii="Arial" w:hAnsi="Arial" w:cs="Arial"/>
              </w:rPr>
              <w:t>FreeCodeCamp</w:t>
            </w:r>
            <w:proofErr w:type="spellEnd"/>
            <w:r w:rsidR="00432870">
              <w:rPr>
                <w:rFonts w:ascii="Arial" w:hAnsi="Arial" w:cs="Arial"/>
              </w:rPr>
              <w:t>)</w:t>
            </w:r>
          </w:p>
          <w:p w:rsidR="00907FC9" w:rsidRPr="00A26751" w:rsidRDefault="00E37430" w:rsidP="00907FC9">
            <w:pPr>
              <w:rPr>
                <w:rFonts w:ascii="Arial Narrow" w:hAnsi="Arial Narrow" w:cs="Arial"/>
              </w:rPr>
            </w:pPr>
            <w:hyperlink r:id="rId13" w:history="1">
              <w:r w:rsidR="00907FC9" w:rsidRPr="00A26751">
                <w:rPr>
                  <w:rStyle w:val="Hyperlink"/>
                  <w:rFonts w:ascii="Arial Narrow" w:hAnsi="Arial Narrow" w:cs="Arial"/>
                  <w:sz w:val="24"/>
                  <w:szCs w:val="18"/>
                  <w:u w:val="none"/>
                  <w:shd w:val="clear" w:color="auto" w:fill="FFFFFF"/>
                </w:rPr>
                <w:t>https://freecodecamp.org/certification/vicano/responsive-web-design</w:t>
              </w:r>
            </w:hyperlink>
          </w:p>
        </w:tc>
      </w:tr>
      <w:tr w:rsidR="00DE0243" w:rsidRPr="00843164" w:rsidTr="00D3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0" w:type="pct"/>
          </w:tcPr>
          <w:p w:rsidR="00DE0243" w:rsidRPr="009E5C46" w:rsidRDefault="006D35FE" w:rsidP="009E5C46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>Nov. 2021</w:t>
            </w:r>
            <w:r w:rsidR="00DE0243" w:rsidRPr="009E5C46">
              <w:rPr>
                <w:rFonts w:ascii="Arial Narrow" w:hAnsi="Arial Narrow"/>
                <w:sz w:val="24"/>
              </w:rPr>
              <w:t xml:space="preserve"> </w:t>
            </w:r>
          </w:p>
        </w:tc>
        <w:tc>
          <w:tcPr>
            <w:tcW w:w="4020" w:type="pct"/>
          </w:tcPr>
          <w:p w:rsidR="0020731C" w:rsidRDefault="00DC1310" w:rsidP="000B0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r w:rsidR="00DE0243" w:rsidRPr="00DE0243">
              <w:rPr>
                <w:rFonts w:ascii="Arial" w:hAnsi="Arial" w:cs="Arial"/>
              </w:rPr>
              <w:t xml:space="preserve">Data Science </w:t>
            </w:r>
            <w:r>
              <w:rPr>
                <w:rFonts w:ascii="Arial" w:hAnsi="Arial" w:cs="Arial"/>
              </w:rPr>
              <w:t>(IBM on Coursera)</w:t>
            </w:r>
          </w:p>
          <w:p w:rsidR="0020731C" w:rsidRPr="00A26751" w:rsidRDefault="00E37430" w:rsidP="000B0A81">
            <w:pPr>
              <w:rPr>
                <w:rFonts w:ascii="Arial Narrow" w:hAnsi="Arial Narrow" w:cs="Arial"/>
              </w:rPr>
            </w:pPr>
            <w:hyperlink r:id="rId14" w:tgtFrame="_blank" w:history="1">
              <w:r w:rsidR="0020731C" w:rsidRPr="00A26751">
                <w:rPr>
                  <w:rFonts w:ascii="Arial Narrow" w:hAnsi="Arial Narrow" w:cs="Arial"/>
                  <w:color w:val="5F5F5F" w:themeColor="accent5"/>
                  <w:szCs w:val="18"/>
                  <w:shd w:val="clear" w:color="auto" w:fill="FFFFFF"/>
                </w:rPr>
                <w:t>https://www.coursera.org/account/accomplishments/specialization/certificate/BUTDC5K9K2Q2</w:t>
              </w:r>
            </w:hyperlink>
          </w:p>
        </w:tc>
      </w:tr>
    </w:tbl>
    <w:p w:rsidR="002504DB" w:rsidRDefault="002504DB" w:rsidP="00251040">
      <w:pPr>
        <w:pStyle w:val="Heading1"/>
        <w:rPr>
          <w:rFonts w:ascii="Arial" w:hAnsi="Arial" w:cs="Arial"/>
          <w:b/>
          <w:sz w:val="24"/>
        </w:rPr>
      </w:pPr>
    </w:p>
    <w:p w:rsidR="00BA2C52" w:rsidRPr="0004546D" w:rsidRDefault="00BA2C52" w:rsidP="00BA2C52">
      <w:pPr>
        <w:pStyle w:val="Heading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PROJECTS</w:t>
      </w:r>
    </w:p>
    <w:tbl>
      <w:tblPr>
        <w:tblStyle w:val="ResumeTable"/>
        <w:tblW w:w="4812" w:type="pct"/>
        <w:tblInd w:w="360" w:type="dxa"/>
        <w:tblLayout w:type="fixed"/>
        <w:tblLook w:val="0620" w:firstRow="1" w:lastRow="0" w:firstColumn="0" w:lastColumn="0" w:noHBand="1" w:noVBand="1"/>
        <w:tblDescription w:val="Education table"/>
      </w:tblPr>
      <w:tblGrid>
        <w:gridCol w:w="3059"/>
        <w:gridCol w:w="5672"/>
      </w:tblGrid>
      <w:tr w:rsidR="00BA2C52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BA2C52" w:rsidRPr="009E5C46" w:rsidRDefault="00BA2C52" w:rsidP="00D27302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JavaScript Calculator</w:t>
            </w:r>
          </w:p>
        </w:tc>
        <w:tc>
          <w:tcPr>
            <w:tcW w:w="3248" w:type="pct"/>
          </w:tcPr>
          <w:p w:rsidR="00BA2C52" w:rsidRDefault="00E37430" w:rsidP="00FD4FEA">
            <w:pPr>
              <w:spacing w:after="0"/>
            </w:pPr>
            <w:hyperlink r:id="rId15" w:history="1">
              <w:r w:rsidR="00FD4FEA" w:rsidRPr="009C0A9A">
                <w:rPr>
                  <w:rStyle w:val="Hyperlink"/>
                </w:rPr>
                <w:t>https://codepen.io/vicano/full/ZExreGd</w:t>
              </w:r>
            </w:hyperlink>
          </w:p>
          <w:p w:rsidR="00FD4FEA" w:rsidRPr="00A26751" w:rsidRDefault="00FD4FEA" w:rsidP="00BA2C52">
            <w:pPr>
              <w:rPr>
                <w:rFonts w:ascii="Arial" w:hAnsi="Arial" w:cs="Arial"/>
              </w:rPr>
            </w:pPr>
            <w:r>
              <w:t>(HTML, CSS, REACT, BOOTSTRAP)</w:t>
            </w:r>
          </w:p>
        </w:tc>
      </w:tr>
      <w:tr w:rsidR="00BA2C52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BA2C52" w:rsidRPr="009E5C46" w:rsidRDefault="00BA2C52" w:rsidP="00D27302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Countdown Timer</w:t>
            </w:r>
            <w:r w:rsidRPr="009E5C46">
              <w:rPr>
                <w:rFonts w:ascii="Arial Narrow" w:hAnsi="Arial Narrow"/>
                <w:sz w:val="24"/>
              </w:rPr>
              <w:t xml:space="preserve"> </w:t>
            </w:r>
          </w:p>
        </w:tc>
        <w:tc>
          <w:tcPr>
            <w:tcW w:w="3248" w:type="pct"/>
          </w:tcPr>
          <w:p w:rsidR="00BA2C52" w:rsidRDefault="00E37430" w:rsidP="00D27302">
            <w:pPr>
              <w:rPr>
                <w:rFonts w:ascii="Arial" w:hAnsi="Arial" w:cs="Arial"/>
              </w:rPr>
            </w:pPr>
            <w:hyperlink r:id="rId16" w:history="1">
              <w:r w:rsidR="00FD4FEA" w:rsidRPr="009C0A9A">
                <w:rPr>
                  <w:rStyle w:val="Hyperlink"/>
                  <w:rFonts w:ascii="Arial" w:hAnsi="Arial" w:cs="Arial"/>
                </w:rPr>
                <w:t>https://codepen.io/vicano/full/KKooGWw</w:t>
              </w:r>
            </w:hyperlink>
          </w:p>
          <w:p w:rsidR="00FD4FEA" w:rsidRPr="00A26751" w:rsidRDefault="00FD4FEA" w:rsidP="00D27302">
            <w:pPr>
              <w:rPr>
                <w:rFonts w:ascii="Arial Narrow" w:hAnsi="Arial Narrow" w:cs="Arial"/>
              </w:rPr>
            </w:pPr>
            <w:r>
              <w:rPr>
                <w:rFonts w:ascii="Arial" w:hAnsi="Arial" w:cs="Arial"/>
              </w:rPr>
              <w:t>(HTML, CSS, REACT JS, Font Awesome)</w:t>
            </w:r>
          </w:p>
        </w:tc>
      </w:tr>
      <w:tr w:rsidR="00BA2C52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BA2C52" w:rsidRPr="009E5C46" w:rsidRDefault="00FD4FEA" w:rsidP="00FD4FEA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Drum Machine</w:t>
            </w:r>
          </w:p>
        </w:tc>
        <w:tc>
          <w:tcPr>
            <w:tcW w:w="3248" w:type="pct"/>
          </w:tcPr>
          <w:p w:rsidR="00BA2C52" w:rsidRPr="00A26751" w:rsidRDefault="00FD4FEA" w:rsidP="00D27302">
            <w:pPr>
              <w:rPr>
                <w:rFonts w:ascii="Arial Narrow" w:hAnsi="Arial Narrow" w:cs="Arial"/>
              </w:rPr>
            </w:pPr>
            <w:r w:rsidRPr="00FD4FEA">
              <w:rPr>
                <w:rFonts w:ascii="Arial" w:hAnsi="Arial" w:cs="Arial"/>
              </w:rPr>
              <w:t>https://codepen.io/vicano/full/abYygov</w:t>
            </w:r>
          </w:p>
        </w:tc>
      </w:tr>
      <w:tr w:rsidR="00FD4FEA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FD4FEA" w:rsidRDefault="00FD4FEA" w:rsidP="00FD4FEA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Random Quote Machine</w:t>
            </w:r>
          </w:p>
        </w:tc>
        <w:tc>
          <w:tcPr>
            <w:tcW w:w="3248" w:type="pct"/>
          </w:tcPr>
          <w:p w:rsidR="00FD4FEA" w:rsidRPr="00FD4FEA" w:rsidRDefault="00FD4FEA" w:rsidP="00D27302">
            <w:pPr>
              <w:rPr>
                <w:rFonts w:ascii="Arial" w:hAnsi="Arial" w:cs="Arial"/>
              </w:rPr>
            </w:pPr>
            <w:r w:rsidRPr="00FD4FEA">
              <w:rPr>
                <w:rFonts w:ascii="Arial" w:hAnsi="Arial" w:cs="Arial"/>
              </w:rPr>
              <w:t>https://codepen.io/vicano/full/dydmyeq</w:t>
            </w:r>
          </w:p>
        </w:tc>
      </w:tr>
      <w:tr w:rsidR="00FD4FEA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FD4FEA" w:rsidRDefault="00FD4FEA" w:rsidP="00FD4FEA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Markdown Previewer</w:t>
            </w:r>
          </w:p>
        </w:tc>
        <w:tc>
          <w:tcPr>
            <w:tcW w:w="3248" w:type="pct"/>
          </w:tcPr>
          <w:p w:rsidR="00FD4FEA" w:rsidRDefault="00E37430" w:rsidP="00D27302">
            <w:pPr>
              <w:rPr>
                <w:rFonts w:ascii="Arial" w:hAnsi="Arial" w:cs="Arial"/>
              </w:rPr>
            </w:pPr>
            <w:hyperlink r:id="rId17" w:history="1">
              <w:r w:rsidR="00FD4FEA" w:rsidRPr="009C0A9A">
                <w:rPr>
                  <w:rStyle w:val="Hyperlink"/>
                  <w:rFonts w:ascii="Arial" w:hAnsi="Arial" w:cs="Arial"/>
                </w:rPr>
                <w:t>https://codepen.io/vicano/full/jOZxjeN</w:t>
              </w:r>
            </w:hyperlink>
          </w:p>
          <w:p w:rsidR="00FD4FEA" w:rsidRPr="00FD4FEA" w:rsidRDefault="00FD4FEA" w:rsidP="00D27302">
            <w:pPr>
              <w:rPr>
                <w:rFonts w:ascii="Arial" w:hAnsi="Arial" w:cs="Arial"/>
              </w:rPr>
            </w:pPr>
          </w:p>
        </w:tc>
      </w:tr>
      <w:tr w:rsidR="00FD4FEA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FD4FEA" w:rsidRDefault="00FD4FEA" w:rsidP="00FD4FEA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Personal Portfolio</w:t>
            </w:r>
          </w:p>
        </w:tc>
        <w:tc>
          <w:tcPr>
            <w:tcW w:w="3248" w:type="pct"/>
          </w:tcPr>
          <w:p w:rsidR="00FD4FEA" w:rsidRPr="00FD4FEA" w:rsidRDefault="00FD4FEA" w:rsidP="00D27302">
            <w:pPr>
              <w:rPr>
                <w:rFonts w:ascii="Arial" w:hAnsi="Arial" w:cs="Arial"/>
              </w:rPr>
            </w:pPr>
          </w:p>
        </w:tc>
      </w:tr>
      <w:tr w:rsidR="00FD4FEA" w:rsidRPr="00843164" w:rsidTr="00FD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2" w:type="pct"/>
          </w:tcPr>
          <w:p w:rsidR="00FD4FEA" w:rsidRDefault="00FD4FEA" w:rsidP="00FD4FEA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E-commerce website</w:t>
            </w:r>
          </w:p>
        </w:tc>
        <w:tc>
          <w:tcPr>
            <w:tcW w:w="3248" w:type="pct"/>
          </w:tcPr>
          <w:p w:rsidR="00FD4FEA" w:rsidRPr="00FD4FEA" w:rsidRDefault="00FD4FEA" w:rsidP="00D27302">
            <w:pPr>
              <w:rPr>
                <w:rFonts w:ascii="Arial" w:hAnsi="Arial" w:cs="Arial"/>
              </w:rPr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651E129FC4174CF2A606D30299B09A11"/>
        </w:placeholder>
        <w:temporary/>
        <w:showingPlcHdr/>
        <w15:appearance w15:val="hidden"/>
      </w:sdtPr>
      <w:sdtEndPr/>
      <w:sdtContent>
        <w:p w:rsidR="00C1471B" w:rsidRPr="00843164" w:rsidRDefault="00C1471B" w:rsidP="00C1471B">
          <w:pPr>
            <w:pStyle w:val="Heading1"/>
          </w:pPr>
          <w:r w:rsidRPr="0004546D">
            <w:rPr>
              <w:rFonts w:ascii="Arial" w:hAnsi="Arial" w:cs="Arial"/>
              <w:b/>
            </w:rPr>
            <w:t>Education</w:t>
          </w:r>
        </w:p>
      </w:sdtContent>
    </w:sdt>
    <w:tbl>
      <w:tblPr>
        <w:tblStyle w:val="ResumeTable"/>
        <w:tblW w:w="4802" w:type="pct"/>
        <w:tblInd w:w="360" w:type="dxa"/>
        <w:tblLook w:val="0620" w:firstRow="1" w:lastRow="0" w:firstColumn="0" w:lastColumn="0" w:noHBand="1" w:noVBand="1"/>
        <w:tblDescription w:val="Education table"/>
      </w:tblPr>
      <w:tblGrid>
        <w:gridCol w:w="1800"/>
        <w:gridCol w:w="6913"/>
      </w:tblGrid>
      <w:tr w:rsidR="00C1471B" w:rsidRPr="00843164" w:rsidTr="002B0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pct"/>
          </w:tcPr>
          <w:p w:rsidR="00C1471B" w:rsidRPr="009E5C46" w:rsidRDefault="00C1471B" w:rsidP="002B07D0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 xml:space="preserve">2013 – 2015 </w:t>
            </w:r>
          </w:p>
        </w:tc>
        <w:tc>
          <w:tcPr>
            <w:tcW w:w="3967" w:type="pct"/>
          </w:tcPr>
          <w:p w:rsidR="00C1471B" w:rsidRPr="009E5C46" w:rsidRDefault="00C1471B" w:rsidP="00C1471B">
            <w:pPr>
              <w:rPr>
                <w:rFonts w:ascii="Arial" w:hAnsi="Arial" w:cs="Arial"/>
                <w:i/>
                <w:iCs/>
                <w:color w:val="404040" w:themeColor="text1" w:themeTint="BF"/>
              </w:rPr>
            </w:pPr>
            <w:r w:rsidRPr="00805BD9">
              <w:rPr>
                <w:rFonts w:ascii="Arial" w:hAnsi="Arial" w:cs="Arial"/>
              </w:rPr>
              <w:t>MSc. Petroleum Engineering, </w:t>
            </w:r>
            <w:r w:rsidRPr="009E5C46">
              <w:rPr>
                <w:rFonts w:ascii="Arial" w:hAnsi="Arial" w:cs="Arial"/>
                <w:i/>
              </w:rPr>
              <w:t>University</w:t>
            </w:r>
            <w:r w:rsidRPr="009E5C46">
              <w:rPr>
                <w:rStyle w:val="Emphasis"/>
                <w:rFonts w:ascii="Arial" w:hAnsi="Arial" w:cs="Arial"/>
              </w:rPr>
              <w:t xml:space="preserve"> of Stavanger, Norway.</w:t>
            </w:r>
            <w:r>
              <w:rPr>
                <w:rStyle w:val="Emphasis"/>
                <w:rFonts w:ascii="Arial" w:hAnsi="Arial" w:cs="Arial"/>
              </w:rPr>
              <w:t xml:space="preserve"> (GPA: 3.66/4.00 World Education Services).</w:t>
            </w:r>
          </w:p>
        </w:tc>
      </w:tr>
      <w:tr w:rsidR="00C1471B" w:rsidRPr="00843164" w:rsidTr="002B0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pct"/>
          </w:tcPr>
          <w:p w:rsidR="00C1471B" w:rsidRPr="009E5C46" w:rsidRDefault="00C1471B" w:rsidP="002B07D0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 xml:space="preserve">2006 – 2010 </w:t>
            </w:r>
          </w:p>
        </w:tc>
        <w:tc>
          <w:tcPr>
            <w:tcW w:w="3967" w:type="pct"/>
          </w:tcPr>
          <w:p w:rsidR="00C1471B" w:rsidRDefault="00C1471B" w:rsidP="002B07D0">
            <w:pPr>
              <w:rPr>
                <w:rFonts w:ascii="Arial" w:hAnsi="Arial" w:cs="Arial"/>
                <w:i/>
              </w:rPr>
            </w:pPr>
            <w:r w:rsidRPr="00805BD9">
              <w:rPr>
                <w:rFonts w:ascii="Arial" w:hAnsi="Arial" w:cs="Arial"/>
              </w:rPr>
              <w:t xml:space="preserve">BEng Petroleum Engineering, </w:t>
            </w:r>
            <w:r w:rsidRPr="009E5C46">
              <w:rPr>
                <w:rFonts w:ascii="Arial" w:hAnsi="Arial" w:cs="Arial"/>
                <w:i/>
              </w:rPr>
              <w:t xml:space="preserve">Federal </w:t>
            </w:r>
            <w:r>
              <w:rPr>
                <w:rFonts w:ascii="Arial" w:hAnsi="Arial" w:cs="Arial"/>
                <w:i/>
              </w:rPr>
              <w:t xml:space="preserve">University of Technology </w:t>
            </w:r>
            <w:proofErr w:type="spellStart"/>
            <w:r>
              <w:rPr>
                <w:rFonts w:ascii="Arial" w:hAnsi="Arial" w:cs="Arial"/>
                <w:i/>
              </w:rPr>
              <w:t>Owerri</w:t>
            </w:r>
            <w:proofErr w:type="spellEnd"/>
            <w:r>
              <w:rPr>
                <w:rFonts w:ascii="Arial" w:hAnsi="Arial" w:cs="Arial"/>
                <w:i/>
              </w:rPr>
              <w:t xml:space="preserve">, Imo State, Nigeria. </w:t>
            </w:r>
          </w:p>
          <w:p w:rsidR="00C1471B" w:rsidRPr="00805BD9" w:rsidRDefault="00C1471B" w:rsidP="002B0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(GPA: 4.35/5.00)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01B41124F2664E29A7F727FAF6874823"/>
        </w:placeholder>
        <w:temporary/>
        <w:showingPlcHdr/>
        <w15:appearance w15:val="hidden"/>
      </w:sdtPr>
      <w:sdtEndPr/>
      <w:sdtContent>
        <w:p w:rsidR="00C1471B" w:rsidRPr="00843164" w:rsidRDefault="00C1471B" w:rsidP="00C1471B">
          <w:pPr>
            <w:pStyle w:val="Heading1"/>
          </w:pPr>
          <w:r w:rsidRPr="0004546D">
            <w:rPr>
              <w:rFonts w:ascii="Arial" w:hAnsi="Arial" w:cs="Arial"/>
              <w:b/>
              <w:sz w:val="24"/>
              <w:szCs w:val="24"/>
            </w:rPr>
            <w:t>Experience</w:t>
          </w:r>
        </w:p>
      </w:sdtContent>
    </w:sdt>
    <w:tbl>
      <w:tblPr>
        <w:tblStyle w:val="ResumeTable"/>
        <w:tblW w:w="4861" w:type="pct"/>
        <w:tblInd w:w="270" w:type="dxa"/>
        <w:tblLook w:val="0620" w:firstRow="1" w:lastRow="0" w:firstColumn="0" w:lastColumn="0" w:noHBand="1" w:noVBand="1"/>
        <w:tblDescription w:val="Experience table"/>
      </w:tblPr>
      <w:tblGrid>
        <w:gridCol w:w="1889"/>
        <w:gridCol w:w="6931"/>
      </w:tblGrid>
      <w:tr w:rsidR="00C1471B" w:rsidRPr="00843164" w:rsidTr="002B0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1" w:type="pct"/>
          </w:tcPr>
          <w:p w:rsidR="00C1471B" w:rsidRPr="009E5C46" w:rsidRDefault="00C1471B" w:rsidP="002B07D0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>2018 - Current</w:t>
            </w:r>
          </w:p>
        </w:tc>
        <w:tc>
          <w:tcPr>
            <w:tcW w:w="3929" w:type="pct"/>
          </w:tcPr>
          <w:p w:rsidR="00C1471B" w:rsidRPr="009E5C46" w:rsidRDefault="00C1471B" w:rsidP="002B07D0">
            <w:pPr>
              <w:spacing w:after="0"/>
              <w:rPr>
                <w:rFonts w:ascii="Arial" w:hAnsi="Arial" w:cs="Arial"/>
                <w:b/>
              </w:rPr>
            </w:pPr>
            <w:r w:rsidRPr="009E5C46">
              <w:rPr>
                <w:rFonts w:ascii="Arial" w:hAnsi="Arial" w:cs="Arial"/>
                <w:b/>
              </w:rPr>
              <w:t>Seismic Data Processing Geophysicist,  </w:t>
            </w:r>
          </w:p>
          <w:p w:rsidR="00C1471B" w:rsidRPr="009E5C46" w:rsidRDefault="00C1471B" w:rsidP="002B07D0">
            <w:pPr>
              <w:rPr>
                <w:rFonts w:ascii="Arial" w:hAnsi="Arial" w:cs="Arial"/>
                <w:b/>
              </w:rPr>
            </w:pPr>
            <w:r w:rsidRPr="009E5C46">
              <w:rPr>
                <w:rStyle w:val="Emphasis"/>
                <w:rFonts w:ascii="Arial" w:hAnsi="Arial" w:cs="Arial"/>
                <w:b/>
              </w:rPr>
              <w:t>CB Geophysical Solutions Limited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Seismic data processing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Seismic data interpretation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Static modelling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Train interns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Troubleshoot software problems</w:t>
            </w:r>
          </w:p>
        </w:tc>
      </w:tr>
      <w:tr w:rsidR="00C1471B" w:rsidRPr="00843164" w:rsidTr="002B07D0">
        <w:tc>
          <w:tcPr>
            <w:tcW w:w="1071" w:type="pct"/>
          </w:tcPr>
          <w:p w:rsidR="00C1471B" w:rsidRPr="009E5C46" w:rsidRDefault="00C1471B" w:rsidP="002B07D0">
            <w:pPr>
              <w:rPr>
                <w:rFonts w:ascii="Arial Narrow" w:hAnsi="Arial Narrow"/>
                <w:sz w:val="24"/>
              </w:rPr>
            </w:pPr>
            <w:r w:rsidRPr="009E5C46">
              <w:rPr>
                <w:rFonts w:ascii="Arial Narrow" w:hAnsi="Arial Narrow"/>
                <w:sz w:val="24"/>
              </w:rPr>
              <w:t>2014 - 2015</w:t>
            </w:r>
          </w:p>
        </w:tc>
        <w:tc>
          <w:tcPr>
            <w:tcW w:w="3929" w:type="pct"/>
          </w:tcPr>
          <w:p w:rsidR="00C1471B" w:rsidRPr="009E5C46" w:rsidRDefault="00C1471B" w:rsidP="002B07D0">
            <w:pPr>
              <w:spacing w:after="0"/>
              <w:rPr>
                <w:rFonts w:ascii="Arial" w:hAnsi="Arial" w:cs="Arial"/>
                <w:b/>
              </w:rPr>
            </w:pPr>
            <w:r w:rsidRPr="009E5C46">
              <w:rPr>
                <w:rFonts w:ascii="Arial" w:hAnsi="Arial" w:cs="Arial"/>
                <w:b/>
              </w:rPr>
              <w:t>Student Research Assistant, </w:t>
            </w:r>
          </w:p>
          <w:p w:rsidR="00C1471B" w:rsidRPr="009E5C46" w:rsidRDefault="00C1471B" w:rsidP="002B07D0">
            <w:pPr>
              <w:rPr>
                <w:rFonts w:ascii="Arial" w:hAnsi="Arial" w:cs="Arial"/>
                <w:b/>
              </w:rPr>
            </w:pPr>
            <w:r w:rsidRPr="009E5C46">
              <w:rPr>
                <w:rFonts w:ascii="Arial" w:hAnsi="Arial" w:cs="Arial"/>
                <w:b/>
              </w:rPr>
              <w:t>University</w:t>
            </w:r>
            <w:r w:rsidRPr="009E5C46">
              <w:rPr>
                <w:rStyle w:val="Emphasis"/>
                <w:rFonts w:ascii="Arial" w:hAnsi="Arial" w:cs="Arial"/>
                <w:b/>
              </w:rPr>
              <w:t xml:space="preserve"> of Stavanger Norway.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Assist in preparation of samples and equipment for core flooding experiments.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lastRenderedPageBreak/>
              <w:t>Monitor and report experimental progress</w:t>
            </w:r>
          </w:p>
          <w:p w:rsidR="00C1471B" w:rsidRPr="00603086" w:rsidRDefault="00C1471B" w:rsidP="002B07D0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Review experimental data</w:t>
            </w:r>
          </w:p>
        </w:tc>
      </w:tr>
    </w:tbl>
    <w:p w:rsidR="002B550B" w:rsidRPr="0004546D" w:rsidRDefault="002B550B" w:rsidP="002B550B">
      <w:pPr>
        <w:pStyle w:val="Heading1"/>
        <w:rPr>
          <w:rFonts w:ascii="Arial" w:hAnsi="Arial" w:cs="Arial"/>
          <w:b/>
          <w:sz w:val="24"/>
        </w:rPr>
      </w:pPr>
      <w:r w:rsidRPr="0004546D">
        <w:rPr>
          <w:rFonts w:ascii="Arial" w:hAnsi="Arial" w:cs="Arial"/>
          <w:b/>
          <w:sz w:val="24"/>
        </w:rPr>
        <w:lastRenderedPageBreak/>
        <w:t>interests</w:t>
      </w:r>
    </w:p>
    <w:tbl>
      <w:tblPr>
        <w:tblStyle w:val="ResumeTable"/>
        <w:tblW w:w="4679" w:type="pct"/>
        <w:tblInd w:w="360" w:type="dxa"/>
        <w:tblLayout w:type="fixed"/>
        <w:tblLook w:val="0620" w:firstRow="1" w:lastRow="0" w:firstColumn="0" w:lastColumn="0" w:noHBand="1" w:noVBand="1"/>
        <w:tblDescription w:val="Education table"/>
      </w:tblPr>
      <w:tblGrid>
        <w:gridCol w:w="8490"/>
      </w:tblGrid>
      <w:tr w:rsidR="002B550B" w:rsidRPr="00843164" w:rsidTr="009A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C1471B" w:rsidRDefault="00C1471B" w:rsidP="009A32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development</w:t>
            </w:r>
          </w:p>
          <w:p w:rsidR="001227D3" w:rsidRDefault="002B550B" w:rsidP="009A32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</w:t>
            </w:r>
            <w:r w:rsidR="001227D3">
              <w:rPr>
                <w:rFonts w:ascii="Arial" w:hAnsi="Arial" w:cs="Arial"/>
              </w:rPr>
              <w:t>ning and Artificial Intelligence</w:t>
            </w:r>
          </w:p>
          <w:p w:rsidR="001227D3" w:rsidRDefault="001227D3" w:rsidP="009A3254">
            <w:pPr>
              <w:spacing w:before="24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C1471B" w:rsidRDefault="00C1471B" w:rsidP="009A3254">
            <w:pPr>
              <w:spacing w:before="240"/>
              <w:rPr>
                <w:rFonts w:ascii="Arial" w:hAnsi="Arial" w:cs="Arial"/>
              </w:rPr>
            </w:pPr>
          </w:p>
          <w:p w:rsidR="002B550B" w:rsidRPr="00DE0243" w:rsidRDefault="002B550B" w:rsidP="009A3254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260D3F" w:rsidRPr="00843164" w:rsidRDefault="00260D3F" w:rsidP="00F25533"/>
    <w:sectPr w:rsidR="00260D3F" w:rsidRPr="00843164">
      <w:footerReference w:type="default" r:id="rId1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430" w:rsidRDefault="00E37430">
      <w:pPr>
        <w:spacing w:after="0"/>
      </w:pPr>
      <w:r>
        <w:separator/>
      </w:r>
    </w:p>
    <w:p w:rsidR="00E37430" w:rsidRDefault="00E37430"/>
  </w:endnote>
  <w:endnote w:type="continuationSeparator" w:id="0">
    <w:p w:rsidR="00E37430" w:rsidRDefault="00E37430">
      <w:pPr>
        <w:spacing w:after="0"/>
      </w:pPr>
      <w:r>
        <w:continuationSeparator/>
      </w:r>
    </w:p>
    <w:p w:rsidR="00E37430" w:rsidRDefault="00E374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227D3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430" w:rsidRDefault="00E37430">
      <w:pPr>
        <w:spacing w:after="0"/>
      </w:pPr>
      <w:r>
        <w:separator/>
      </w:r>
    </w:p>
    <w:p w:rsidR="00E37430" w:rsidRDefault="00E37430"/>
  </w:footnote>
  <w:footnote w:type="continuationSeparator" w:id="0">
    <w:p w:rsidR="00E37430" w:rsidRDefault="00E37430">
      <w:pPr>
        <w:spacing w:after="0"/>
      </w:pPr>
      <w:r>
        <w:continuationSeparator/>
      </w:r>
    </w:p>
    <w:p w:rsidR="00E37430" w:rsidRDefault="00E374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66"/>
    <w:rsid w:val="000013B7"/>
    <w:rsid w:val="0004546D"/>
    <w:rsid w:val="000C0CA7"/>
    <w:rsid w:val="000E3BA6"/>
    <w:rsid w:val="000F2762"/>
    <w:rsid w:val="001227D3"/>
    <w:rsid w:val="00126049"/>
    <w:rsid w:val="0014523F"/>
    <w:rsid w:val="001918AA"/>
    <w:rsid w:val="001E02A0"/>
    <w:rsid w:val="001F5D5B"/>
    <w:rsid w:val="0020731C"/>
    <w:rsid w:val="002504DB"/>
    <w:rsid w:val="00251040"/>
    <w:rsid w:val="00254924"/>
    <w:rsid w:val="002563E8"/>
    <w:rsid w:val="00260D3F"/>
    <w:rsid w:val="00293DC5"/>
    <w:rsid w:val="002B550B"/>
    <w:rsid w:val="002E2503"/>
    <w:rsid w:val="00382FA0"/>
    <w:rsid w:val="00385989"/>
    <w:rsid w:val="003C6F2E"/>
    <w:rsid w:val="003F16B0"/>
    <w:rsid w:val="00415366"/>
    <w:rsid w:val="00432870"/>
    <w:rsid w:val="00441FD3"/>
    <w:rsid w:val="004827F9"/>
    <w:rsid w:val="00526C73"/>
    <w:rsid w:val="00541FC3"/>
    <w:rsid w:val="00595FDD"/>
    <w:rsid w:val="00603086"/>
    <w:rsid w:val="00603B9A"/>
    <w:rsid w:val="006502BD"/>
    <w:rsid w:val="00650306"/>
    <w:rsid w:val="0066492C"/>
    <w:rsid w:val="00693B17"/>
    <w:rsid w:val="006942D8"/>
    <w:rsid w:val="006D35FE"/>
    <w:rsid w:val="007472A4"/>
    <w:rsid w:val="00762CE4"/>
    <w:rsid w:val="00797C46"/>
    <w:rsid w:val="00804093"/>
    <w:rsid w:val="00805BD9"/>
    <w:rsid w:val="00843164"/>
    <w:rsid w:val="00854E7D"/>
    <w:rsid w:val="008551F7"/>
    <w:rsid w:val="008A74DF"/>
    <w:rsid w:val="008B5DC0"/>
    <w:rsid w:val="00907FC9"/>
    <w:rsid w:val="00931654"/>
    <w:rsid w:val="0097650A"/>
    <w:rsid w:val="009E5C46"/>
    <w:rsid w:val="00A26751"/>
    <w:rsid w:val="00A817F5"/>
    <w:rsid w:val="00A82DCC"/>
    <w:rsid w:val="00AA22E7"/>
    <w:rsid w:val="00B53A4C"/>
    <w:rsid w:val="00BA2C52"/>
    <w:rsid w:val="00C02E26"/>
    <w:rsid w:val="00C067C5"/>
    <w:rsid w:val="00C1471B"/>
    <w:rsid w:val="00C25DE3"/>
    <w:rsid w:val="00CC05D9"/>
    <w:rsid w:val="00CD6971"/>
    <w:rsid w:val="00CD7582"/>
    <w:rsid w:val="00D0020C"/>
    <w:rsid w:val="00D06E8C"/>
    <w:rsid w:val="00D33AB8"/>
    <w:rsid w:val="00D568D3"/>
    <w:rsid w:val="00D65641"/>
    <w:rsid w:val="00D81F4E"/>
    <w:rsid w:val="00DB0268"/>
    <w:rsid w:val="00DC1310"/>
    <w:rsid w:val="00DE0243"/>
    <w:rsid w:val="00DF3B21"/>
    <w:rsid w:val="00E0070A"/>
    <w:rsid w:val="00E37430"/>
    <w:rsid w:val="00E42361"/>
    <w:rsid w:val="00E76367"/>
    <w:rsid w:val="00EC2DBE"/>
    <w:rsid w:val="00F25533"/>
    <w:rsid w:val="00F6077F"/>
    <w:rsid w:val="00F63B5F"/>
    <w:rsid w:val="00F64D5A"/>
    <w:rsid w:val="00FB301A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E5EE-37E2-45E3-B6FF-ED0E21C1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reecodecamp.org/certification/vicano/responsive-web-desig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coursera.org/account/accomplishments/specialization/certificate/QJBZ3ZWDQZ6S" TargetMode="External"/><Relationship Id="rId17" Type="http://schemas.openxmlformats.org/officeDocument/2006/relationships/hyperlink" Target="https://codepen.io/vicano/full/jOZxj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pen.io/vicano/full/KKooGWw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eecodecamp.org/certification/vicano/javascript-algorithms-and-data-structur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pen.io/vicano/full/ZExreGd" TargetMode="External"/><Relationship Id="rId10" Type="http://schemas.openxmlformats.org/officeDocument/2006/relationships/hyperlink" Target="https://freecodecamp.org/certification/vicano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ursera.org/account/accomplishments/specialization/certificate/BUTDC5K9K2Q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AC97850B794CE88FEBB8C34BB9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C6D6-7288-4EE5-BE67-E90606268D8E}"/>
      </w:docPartPr>
      <w:docPartBody>
        <w:p w:rsidR="008F21FA" w:rsidRDefault="00553FBC">
          <w:pPr>
            <w:pStyle w:val="0AAC97850B794CE88FEBB8C34BB941C1"/>
          </w:pPr>
          <w:r w:rsidRPr="00843164">
            <w:t>Objective</w:t>
          </w:r>
        </w:p>
      </w:docPartBody>
    </w:docPart>
    <w:docPart>
      <w:docPartPr>
        <w:name w:val="01B41124F2664E29A7F727FAF687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6642-1723-442E-BA99-A7FA32F712BC}"/>
      </w:docPartPr>
      <w:docPartBody>
        <w:p w:rsidR="00137890" w:rsidRDefault="00A03524" w:rsidP="00A03524">
          <w:pPr>
            <w:pStyle w:val="01B41124F2664E29A7F727FAF6874823"/>
          </w:pPr>
          <w:r w:rsidRPr="00843164">
            <w:t>Experience</w:t>
          </w:r>
        </w:p>
      </w:docPartBody>
    </w:docPart>
    <w:docPart>
      <w:docPartPr>
        <w:name w:val="651E129FC4174CF2A606D30299B09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B3719-A09C-4AE1-858F-AABECB95C851}"/>
      </w:docPartPr>
      <w:docPartBody>
        <w:p w:rsidR="00137890" w:rsidRDefault="00A03524" w:rsidP="00A03524">
          <w:pPr>
            <w:pStyle w:val="651E129FC4174CF2A606D30299B09A11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BC"/>
    <w:rsid w:val="000D073B"/>
    <w:rsid w:val="00127BA2"/>
    <w:rsid w:val="00137890"/>
    <w:rsid w:val="0036626C"/>
    <w:rsid w:val="003B1578"/>
    <w:rsid w:val="00553FBC"/>
    <w:rsid w:val="00673BA9"/>
    <w:rsid w:val="006F23C2"/>
    <w:rsid w:val="007847D0"/>
    <w:rsid w:val="008F21FA"/>
    <w:rsid w:val="00A03524"/>
    <w:rsid w:val="00BC62AA"/>
    <w:rsid w:val="00BF2584"/>
    <w:rsid w:val="00C5454A"/>
    <w:rsid w:val="00D33EEE"/>
    <w:rsid w:val="00D758F1"/>
    <w:rsid w:val="00D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CFB096B3645419EA1ABC0FAC61382">
    <w:name w:val="5B5CFB096B3645419EA1ABC0FAC61382"/>
  </w:style>
  <w:style w:type="paragraph" w:customStyle="1" w:styleId="3DDB957CE5B34FBABB80DFAAAF6F60FB">
    <w:name w:val="3DDB957CE5B34FBABB80DFAAAF6F60FB"/>
  </w:style>
  <w:style w:type="paragraph" w:customStyle="1" w:styleId="2D2EF1607EAC45738177F0EB13B3A74B">
    <w:name w:val="2D2EF1607EAC45738177F0EB13B3A74B"/>
  </w:style>
  <w:style w:type="paragraph" w:customStyle="1" w:styleId="BCC17BF8F29449CF9150A56DC58AEC98">
    <w:name w:val="BCC17BF8F29449CF9150A56DC58AEC98"/>
  </w:style>
  <w:style w:type="paragraph" w:customStyle="1" w:styleId="0AAC97850B794CE88FEBB8C34BB941C1">
    <w:name w:val="0AAC97850B794CE88FEBB8C34BB941C1"/>
  </w:style>
  <w:style w:type="paragraph" w:customStyle="1" w:styleId="04054ABE988F4404BAA1C6307A113C24">
    <w:name w:val="04054ABE988F4404BAA1C6307A113C24"/>
  </w:style>
  <w:style w:type="paragraph" w:customStyle="1" w:styleId="34B486B454C4408AA3DBD9316B9A435B">
    <w:name w:val="34B486B454C4408AA3DBD9316B9A435B"/>
  </w:style>
  <w:style w:type="paragraph" w:customStyle="1" w:styleId="7307B98ECFC84DC6BFFF0BC05054EF21">
    <w:name w:val="7307B98ECFC84DC6BFFF0BC05054EF21"/>
  </w:style>
  <w:style w:type="paragraph" w:customStyle="1" w:styleId="7053710A08B54AE0A0763BAC75AB1482">
    <w:name w:val="7053710A08B54AE0A0763BAC75AB1482"/>
  </w:style>
  <w:style w:type="paragraph" w:customStyle="1" w:styleId="E1E3F19B2E91499AB6E4AE0B2D48CAA9">
    <w:name w:val="E1E3F19B2E91499AB6E4AE0B2D48CAA9"/>
  </w:style>
  <w:style w:type="paragraph" w:customStyle="1" w:styleId="CEEBAA97E6CC4EC98248528D1B992109">
    <w:name w:val="CEEBAA97E6CC4EC98248528D1B992109"/>
  </w:style>
  <w:style w:type="paragraph" w:customStyle="1" w:styleId="67F922A6F9C64CF982E80E4432519968">
    <w:name w:val="67F922A6F9C64CF982E80E443251996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41240132E24B4446AC25FDA5072E6AA6">
    <w:name w:val="41240132E24B4446AC25FDA5072E6AA6"/>
  </w:style>
  <w:style w:type="paragraph" w:customStyle="1" w:styleId="709179EA7D0B4B309B59949DE14A39C1">
    <w:name w:val="709179EA7D0B4B309B59949DE14A39C1"/>
  </w:style>
  <w:style w:type="paragraph" w:customStyle="1" w:styleId="F2C6033D512F412F877703F29208EB7D">
    <w:name w:val="F2C6033D512F412F877703F29208EB7D"/>
  </w:style>
  <w:style w:type="paragraph" w:customStyle="1" w:styleId="53B0DB7B2C8742B3B6102E9150B59F7E">
    <w:name w:val="53B0DB7B2C8742B3B6102E9150B59F7E"/>
  </w:style>
  <w:style w:type="paragraph" w:customStyle="1" w:styleId="4294779B4279412DAB5EECAEE4748F1F">
    <w:name w:val="4294779B4279412DAB5EECAEE4748F1F"/>
  </w:style>
  <w:style w:type="paragraph" w:customStyle="1" w:styleId="55DBA340FD134F3EAE1CD04808D17BF4">
    <w:name w:val="55DBA340FD134F3EAE1CD04808D17BF4"/>
  </w:style>
  <w:style w:type="paragraph" w:customStyle="1" w:styleId="A33CB3A7B8D9414896DE67593D519DDB">
    <w:name w:val="A33CB3A7B8D9414896DE67593D519DDB"/>
  </w:style>
  <w:style w:type="paragraph" w:customStyle="1" w:styleId="73B70C594AB34C53A77026FF007EAA68">
    <w:name w:val="73B70C594AB34C53A77026FF007EAA68"/>
  </w:style>
  <w:style w:type="paragraph" w:customStyle="1" w:styleId="9BC1AB870A0D43588B11D798250C5A7D">
    <w:name w:val="9BC1AB870A0D43588B11D798250C5A7D"/>
  </w:style>
  <w:style w:type="paragraph" w:customStyle="1" w:styleId="E7C18B21B9BC4ECC938DCD459098E8FE">
    <w:name w:val="E7C18B21B9BC4ECC938DCD459098E8FE"/>
  </w:style>
  <w:style w:type="paragraph" w:customStyle="1" w:styleId="F71FA0359D2642CE800486A6D350299C">
    <w:name w:val="F71FA0359D2642CE800486A6D350299C"/>
  </w:style>
  <w:style w:type="paragraph" w:customStyle="1" w:styleId="B03E381628914E3EAC6D285E7CA840E8">
    <w:name w:val="B03E381628914E3EAC6D285E7CA840E8"/>
  </w:style>
  <w:style w:type="paragraph" w:customStyle="1" w:styleId="66FD725139CF484AAA74300B2FAFA0EB">
    <w:name w:val="66FD725139CF484AAA74300B2FAFA0EB"/>
  </w:style>
  <w:style w:type="paragraph" w:customStyle="1" w:styleId="97F290E5AA7C4F04BF16F98AF8A2B91F">
    <w:name w:val="97F290E5AA7C4F04BF16F98AF8A2B91F"/>
  </w:style>
  <w:style w:type="paragraph" w:customStyle="1" w:styleId="86D9E2E807AE4FDB8E8FDA1F67F00279">
    <w:name w:val="86D9E2E807AE4FDB8E8FDA1F67F00279"/>
  </w:style>
  <w:style w:type="paragraph" w:customStyle="1" w:styleId="DB4B0F111619469E9FED9B7C71B78BD9">
    <w:name w:val="DB4B0F111619469E9FED9B7C71B78BD9"/>
  </w:style>
  <w:style w:type="paragraph" w:customStyle="1" w:styleId="6BCE0A32A33E4305A66A3ABBC802E822">
    <w:name w:val="6BCE0A32A33E4305A66A3ABBC802E822"/>
  </w:style>
  <w:style w:type="paragraph" w:customStyle="1" w:styleId="1FE153377A3A48F8B22FB964B3B30CD1">
    <w:name w:val="1FE153377A3A48F8B22FB964B3B30CD1"/>
    <w:rsid w:val="008F21FA"/>
  </w:style>
  <w:style w:type="paragraph" w:customStyle="1" w:styleId="01B41124F2664E29A7F727FAF6874823">
    <w:name w:val="01B41124F2664E29A7F727FAF6874823"/>
    <w:rsid w:val="00A03524"/>
  </w:style>
  <w:style w:type="paragraph" w:customStyle="1" w:styleId="651E129FC4174CF2A606D30299B09A11">
    <w:name w:val="651E129FC4174CF2A606D30299B09A11"/>
    <w:rsid w:val="00A03524"/>
  </w:style>
  <w:style w:type="paragraph" w:customStyle="1" w:styleId="4CBE35E86E4E4002B551C5D1DC1B9420">
    <w:name w:val="4CBE35E86E4E4002B551C5D1DC1B9420"/>
    <w:rsid w:val="00BC62AA"/>
  </w:style>
  <w:style w:type="paragraph" w:customStyle="1" w:styleId="AF3A29578768425DB701B0842F0A17CD">
    <w:name w:val="AF3A29578768425DB701B0842F0A17CD"/>
    <w:rsid w:val="00BC6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389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27</cp:revision>
  <dcterms:created xsi:type="dcterms:W3CDTF">2022-05-06T08:53:00Z</dcterms:created>
  <dcterms:modified xsi:type="dcterms:W3CDTF">2022-09-16T09:37:00Z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