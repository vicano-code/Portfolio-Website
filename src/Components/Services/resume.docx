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C5" w:rsidRPr="003C6F2E" w:rsidRDefault="00415366" w:rsidP="003C6F2E">
      <w:pPr>
        <w:pStyle w:val="Title"/>
        <w:jc w:val="center"/>
        <w:rPr>
          <w:sz w:val="52"/>
        </w:rPr>
      </w:pPr>
      <w:r w:rsidRPr="003C6F2E">
        <w:rPr>
          <w:sz w:val="52"/>
        </w:rPr>
        <w:t>victor chukwudi anokwuru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603086" w:rsidRPr="00603086" w:rsidRDefault="00415366" w:rsidP="00415366">
            <w:pPr>
              <w:pStyle w:val="ContactInfo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9 Awalama Estate, Rumuokoro, Port Harcourt</w:t>
            </w:r>
            <w:r w:rsidR="00603086">
              <w:rPr>
                <w:rFonts w:ascii="Arial" w:hAnsi="Arial" w:cs="Arial"/>
              </w:rPr>
              <w:t>, Rivers State, Nigeria</w:t>
            </w:r>
          </w:p>
          <w:p w:rsidR="00260D3F" w:rsidRPr="00843164" w:rsidRDefault="00603086" w:rsidP="00415366">
            <w:pPr>
              <w:pStyle w:val="ContactInfo"/>
            </w:pPr>
            <w:r>
              <w:rPr>
                <w:rFonts w:ascii="Arial" w:hAnsi="Arial" w:cs="Arial"/>
              </w:rPr>
              <w:t xml:space="preserve">                 </w:t>
            </w:r>
            <w:r w:rsidR="00260D3F" w:rsidRPr="00603086">
              <w:rPr>
                <w:rFonts w:ascii="Arial" w:hAnsi="Arial" w:cs="Arial"/>
              </w:rPr>
              <w:t>| </w:t>
            </w:r>
            <w:r w:rsidR="00415366" w:rsidRPr="00603086">
              <w:rPr>
                <w:rFonts w:ascii="Arial" w:hAnsi="Arial" w:cs="Arial"/>
              </w:rPr>
              <w:t>+2349064918757</w:t>
            </w:r>
            <w:r w:rsidR="00260D3F" w:rsidRPr="00603086">
              <w:rPr>
                <w:rFonts w:ascii="Arial" w:hAnsi="Arial" w:cs="Arial"/>
              </w:rPr>
              <w:t> | </w:t>
            </w:r>
            <w:r w:rsidR="00415366" w:rsidRPr="00603086">
              <w:rPr>
                <w:rFonts w:ascii="Arial" w:hAnsi="Arial" w:cs="Arial"/>
              </w:rPr>
              <w:t>vc.anokwuru@gmail.com</w:t>
            </w:r>
            <w:r>
              <w:rPr>
                <w:rFonts w:ascii="Arial" w:hAnsi="Arial" w:cs="Arial"/>
              </w:rPr>
              <w:t>|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0AAC97850B794CE88FEBB8C34BB941C1"/>
        </w:placeholder>
        <w:temporary/>
        <w:showingPlcHdr/>
        <w15:appearance w15:val="hidden"/>
      </w:sdtPr>
      <w:sdtEndPr/>
      <w:sdtContent>
        <w:p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603086" w:rsidRDefault="00541FC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Enter objective:"/>
                <w:tag w:val="Enter objective:"/>
                <w:id w:val="396481143"/>
                <w:placeholder>
                  <w:docPart w:val="04054ABE988F4404BAA1C6307A113C24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603086">
                  <w:rPr>
                    <w:rFonts w:ascii="Arial" w:hAnsi="Arial" w:cs="Arial"/>
                  </w:rPr>
                  <w:t>Check out the quick tips below to help you get started. To replace tip text with your own, just click it and start typing.</w:t>
                </w:r>
              </w:sdtContent>
            </w:sdt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34B486B454C4408AA3DBD9316B9A435B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60D3F" w:rsidRPr="00603086" w:rsidRDefault="00415366" w:rsidP="0020731C">
            <w:pPr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 xml:space="preserve">JavaScript (Intermediate), React (Intermediate), </w:t>
            </w:r>
            <w:proofErr w:type="gramStart"/>
            <w:r w:rsidRPr="00603086">
              <w:rPr>
                <w:rFonts w:ascii="Arial" w:hAnsi="Arial" w:cs="Arial"/>
              </w:rPr>
              <w:t>SQL(</w:t>
            </w:r>
            <w:proofErr w:type="gramEnd"/>
            <w:r w:rsidRPr="00603086">
              <w:rPr>
                <w:rFonts w:ascii="Arial" w:hAnsi="Arial" w:cs="Arial"/>
              </w:rPr>
              <w:t>Interm</w:t>
            </w:r>
            <w:r w:rsidR="002E2503">
              <w:rPr>
                <w:rFonts w:ascii="Arial" w:hAnsi="Arial" w:cs="Arial"/>
              </w:rPr>
              <w:t xml:space="preserve">ediate), HTML, CSS, Bootstrap, </w:t>
            </w:r>
            <w:proofErr w:type="spellStart"/>
            <w:r w:rsidR="002E2503">
              <w:rPr>
                <w:rFonts w:ascii="Arial" w:hAnsi="Arial" w:cs="Arial"/>
              </w:rPr>
              <w:t>j</w:t>
            </w:r>
            <w:r w:rsidRPr="00603086">
              <w:rPr>
                <w:rFonts w:ascii="Arial" w:hAnsi="Arial" w:cs="Arial"/>
              </w:rPr>
              <w:t>Query</w:t>
            </w:r>
            <w:proofErr w:type="spellEnd"/>
            <w:r w:rsidRPr="00603086">
              <w:rPr>
                <w:rFonts w:ascii="Arial" w:hAnsi="Arial" w:cs="Arial"/>
              </w:rPr>
              <w:t xml:space="preserve">, </w:t>
            </w:r>
            <w:r w:rsidR="00E0070A" w:rsidRPr="00603086">
              <w:rPr>
                <w:rFonts w:ascii="Arial" w:hAnsi="Arial" w:cs="Arial"/>
              </w:rPr>
              <w:t xml:space="preserve">Advanced Excel(with VBA), Python </w:t>
            </w:r>
            <w:r w:rsidR="0020731C">
              <w:rPr>
                <w:rFonts w:ascii="Arial" w:hAnsi="Arial" w:cs="Arial"/>
              </w:rPr>
              <w:t>Data Science.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7053710A08B54AE0A0763BAC75AB1482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:rsidR="00843164" w:rsidRPr="00603086" w:rsidRDefault="00E0070A" w:rsidP="00E0070A">
            <w:pPr>
              <w:pStyle w:val="Date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 xml:space="preserve">2018 </w:t>
            </w:r>
            <w:r w:rsidR="00843164" w:rsidRPr="00603086">
              <w:rPr>
                <w:rFonts w:ascii="Arial" w:hAnsi="Arial" w:cs="Arial"/>
              </w:rPr>
              <w:t>-</w:t>
            </w:r>
            <w:r w:rsidRPr="00603086">
              <w:rPr>
                <w:rFonts w:ascii="Arial" w:hAnsi="Arial" w:cs="Arial"/>
              </w:rPr>
              <w:t xml:space="preserve"> Current</w:t>
            </w:r>
          </w:p>
        </w:tc>
        <w:tc>
          <w:tcPr>
            <w:tcW w:w="4087" w:type="pct"/>
          </w:tcPr>
          <w:p w:rsidR="00603086" w:rsidRPr="00603086" w:rsidRDefault="00E0070A" w:rsidP="00297EBC">
            <w:pPr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Seismic Data Processing Geophysicist</w:t>
            </w:r>
            <w:r w:rsidR="00843164" w:rsidRPr="00603086">
              <w:rPr>
                <w:rFonts w:ascii="Arial" w:hAnsi="Arial" w:cs="Arial"/>
              </w:rPr>
              <w:t>,  </w:t>
            </w:r>
          </w:p>
          <w:p w:rsidR="00843164" w:rsidRPr="00603086" w:rsidRDefault="00E0070A" w:rsidP="00297EBC">
            <w:pPr>
              <w:rPr>
                <w:rFonts w:ascii="Arial" w:hAnsi="Arial" w:cs="Arial"/>
              </w:rPr>
            </w:pPr>
            <w:r w:rsidRPr="00603086">
              <w:rPr>
                <w:rStyle w:val="Emphasis"/>
                <w:rFonts w:ascii="Arial" w:hAnsi="Arial" w:cs="Arial"/>
              </w:rPr>
              <w:t>CB Geophysical Solutions Limited</w:t>
            </w:r>
          </w:p>
          <w:p w:rsidR="00843164" w:rsidRPr="00603086" w:rsidRDefault="00E0070A" w:rsidP="00E0070A">
            <w:pPr>
              <w:pStyle w:val="ListBullet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Seismic data processing</w:t>
            </w:r>
          </w:p>
          <w:p w:rsidR="00E0070A" w:rsidRPr="00603086" w:rsidRDefault="00E0070A" w:rsidP="00E0070A">
            <w:pPr>
              <w:pStyle w:val="ListBullet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Seismic data interpretation</w:t>
            </w:r>
          </w:p>
          <w:p w:rsidR="00E0070A" w:rsidRPr="00603086" w:rsidRDefault="00E0070A" w:rsidP="00E0070A">
            <w:pPr>
              <w:pStyle w:val="ListBullet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Static modelling</w:t>
            </w:r>
          </w:p>
          <w:p w:rsidR="00E0070A" w:rsidRPr="00603086" w:rsidRDefault="00E0070A" w:rsidP="00E0070A">
            <w:pPr>
              <w:pStyle w:val="ListBullet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Train interns</w:t>
            </w:r>
          </w:p>
          <w:p w:rsidR="00E0070A" w:rsidRPr="00603086" w:rsidRDefault="00E0070A" w:rsidP="00E0070A">
            <w:pPr>
              <w:pStyle w:val="ListBullet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Troubleshoot software problems</w:t>
            </w:r>
          </w:p>
        </w:tc>
      </w:tr>
      <w:tr w:rsidR="00843164" w:rsidRPr="00843164" w:rsidTr="00526C73">
        <w:tc>
          <w:tcPr>
            <w:tcW w:w="913" w:type="pct"/>
          </w:tcPr>
          <w:p w:rsidR="00843164" w:rsidRPr="00603086" w:rsidRDefault="002E2503" w:rsidP="002E2503">
            <w:pPr>
              <w:pStyle w:val="Da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2014 - 2015</w:t>
            </w:r>
          </w:p>
        </w:tc>
        <w:tc>
          <w:tcPr>
            <w:tcW w:w="4087" w:type="pct"/>
          </w:tcPr>
          <w:p w:rsidR="00603086" w:rsidRPr="00603086" w:rsidRDefault="00E0070A" w:rsidP="00297EBC">
            <w:pPr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Student Research Assistant</w:t>
            </w:r>
            <w:r w:rsidR="00843164" w:rsidRPr="00603086">
              <w:rPr>
                <w:rFonts w:ascii="Arial" w:hAnsi="Arial" w:cs="Arial"/>
              </w:rPr>
              <w:t>,</w:t>
            </w:r>
            <w:r w:rsidRPr="00603086">
              <w:rPr>
                <w:rFonts w:ascii="Arial" w:hAnsi="Arial" w:cs="Arial"/>
              </w:rPr>
              <w:t> </w:t>
            </w:r>
          </w:p>
          <w:p w:rsidR="00843164" w:rsidRPr="00603086" w:rsidRDefault="00E0070A" w:rsidP="00297EBC">
            <w:pPr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University</w:t>
            </w:r>
            <w:r w:rsidRPr="00603086">
              <w:rPr>
                <w:rStyle w:val="Emphasis"/>
                <w:rFonts w:ascii="Arial" w:hAnsi="Arial" w:cs="Arial"/>
              </w:rPr>
              <w:t xml:space="preserve"> of Stavanger Norway.</w:t>
            </w:r>
          </w:p>
          <w:p w:rsidR="00843164" w:rsidRPr="00603086" w:rsidRDefault="00E0070A" w:rsidP="00E0070A">
            <w:pPr>
              <w:pStyle w:val="ListBullet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Assist in preparation of samples and equipment for core flooding experiments.</w:t>
            </w:r>
          </w:p>
          <w:p w:rsidR="00E0070A" w:rsidRPr="00603086" w:rsidRDefault="00E0070A" w:rsidP="00E0070A">
            <w:pPr>
              <w:pStyle w:val="ListBullet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Monitor and report experimental progress</w:t>
            </w:r>
          </w:p>
          <w:p w:rsidR="00E0070A" w:rsidRPr="00603086" w:rsidRDefault="00E0070A" w:rsidP="00E0070A">
            <w:pPr>
              <w:pStyle w:val="ListBullet"/>
              <w:rPr>
                <w:rFonts w:ascii="Arial" w:hAnsi="Arial" w:cs="Arial"/>
              </w:rPr>
            </w:pPr>
            <w:r w:rsidRPr="00603086">
              <w:rPr>
                <w:rFonts w:ascii="Arial" w:hAnsi="Arial" w:cs="Arial"/>
              </w:rPr>
              <w:t>Review experimental data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73B70C594AB34C53A77026FF007EAA68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4802" w:type="pct"/>
        <w:tblInd w:w="360" w:type="dxa"/>
        <w:tblLook w:val="0620" w:firstRow="1" w:lastRow="0" w:firstColumn="0" w:lastColumn="0" w:noHBand="1" w:noVBand="1"/>
        <w:tblDescription w:val="Education table"/>
      </w:tblPr>
      <w:tblGrid>
        <w:gridCol w:w="1530"/>
        <w:gridCol w:w="7183"/>
      </w:tblGrid>
      <w:tr w:rsidR="00843164" w:rsidRPr="00843164" w:rsidTr="00805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8" w:type="pct"/>
          </w:tcPr>
          <w:p w:rsidR="00843164" w:rsidRPr="00805BD9" w:rsidRDefault="00E0070A" w:rsidP="00E0070A">
            <w:pPr>
              <w:pStyle w:val="Date"/>
              <w:rPr>
                <w:rFonts w:ascii="Arial" w:hAnsi="Arial" w:cs="Arial"/>
              </w:rPr>
            </w:pPr>
            <w:r w:rsidRPr="00805BD9">
              <w:rPr>
                <w:rFonts w:ascii="Arial" w:hAnsi="Arial" w:cs="Arial"/>
              </w:rPr>
              <w:t xml:space="preserve">2013 – 2015 </w:t>
            </w:r>
          </w:p>
        </w:tc>
        <w:tc>
          <w:tcPr>
            <w:tcW w:w="4122" w:type="pct"/>
          </w:tcPr>
          <w:p w:rsidR="00843164" w:rsidRPr="00805BD9" w:rsidRDefault="00E0070A" w:rsidP="00E0070A">
            <w:pPr>
              <w:rPr>
                <w:rStyle w:val="Emphasis"/>
                <w:rFonts w:ascii="Arial" w:hAnsi="Arial" w:cs="Arial"/>
              </w:rPr>
            </w:pPr>
            <w:r w:rsidRPr="00805BD9">
              <w:rPr>
                <w:rFonts w:ascii="Arial" w:hAnsi="Arial" w:cs="Arial"/>
              </w:rPr>
              <w:t>MSc. Petroleum Engineering</w:t>
            </w:r>
            <w:r w:rsidR="00843164" w:rsidRPr="00805BD9">
              <w:rPr>
                <w:rFonts w:ascii="Arial" w:hAnsi="Arial" w:cs="Arial"/>
              </w:rPr>
              <w:t>,</w:t>
            </w:r>
            <w:r w:rsidRPr="00805BD9">
              <w:rPr>
                <w:rFonts w:ascii="Arial" w:hAnsi="Arial" w:cs="Arial"/>
              </w:rPr>
              <w:t> Norway</w:t>
            </w:r>
            <w:r w:rsidR="00843164" w:rsidRPr="00805BD9">
              <w:rPr>
                <w:rFonts w:ascii="Arial" w:hAnsi="Arial" w:cs="Arial"/>
              </w:rPr>
              <w:t>,</w:t>
            </w:r>
            <w:r w:rsidRPr="00805BD9">
              <w:rPr>
                <w:rFonts w:ascii="Arial" w:hAnsi="Arial" w:cs="Arial"/>
              </w:rPr>
              <w:t> University</w:t>
            </w:r>
            <w:r w:rsidRPr="00805BD9">
              <w:rPr>
                <w:rStyle w:val="Emphasis"/>
                <w:rFonts w:ascii="Arial" w:hAnsi="Arial" w:cs="Arial"/>
              </w:rPr>
              <w:t xml:space="preserve"> of Stavanger.</w:t>
            </w:r>
          </w:p>
          <w:p w:rsidR="00E0070A" w:rsidRPr="00805BD9" w:rsidRDefault="00E0070A" w:rsidP="00E0070A">
            <w:pPr>
              <w:rPr>
                <w:rFonts w:ascii="Arial" w:hAnsi="Arial" w:cs="Arial"/>
              </w:rPr>
            </w:pPr>
          </w:p>
        </w:tc>
      </w:tr>
      <w:tr w:rsidR="00E0070A" w:rsidRPr="00843164" w:rsidTr="00805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8" w:type="pct"/>
          </w:tcPr>
          <w:p w:rsidR="00E0070A" w:rsidRPr="00805BD9" w:rsidRDefault="00E0070A" w:rsidP="00E0070A">
            <w:pPr>
              <w:pStyle w:val="Date"/>
              <w:rPr>
                <w:rFonts w:ascii="Arial" w:hAnsi="Arial" w:cs="Arial"/>
              </w:rPr>
            </w:pPr>
            <w:r w:rsidRPr="00805BD9">
              <w:rPr>
                <w:rFonts w:ascii="Arial" w:hAnsi="Arial" w:cs="Arial"/>
              </w:rPr>
              <w:t xml:space="preserve">2006 – 2010 </w:t>
            </w:r>
          </w:p>
        </w:tc>
        <w:tc>
          <w:tcPr>
            <w:tcW w:w="4122" w:type="pct"/>
          </w:tcPr>
          <w:p w:rsidR="00E0070A" w:rsidRPr="00805BD9" w:rsidRDefault="00E0070A" w:rsidP="00E0070A">
            <w:pPr>
              <w:rPr>
                <w:rFonts w:ascii="Arial" w:hAnsi="Arial" w:cs="Arial"/>
              </w:rPr>
            </w:pPr>
            <w:r w:rsidRPr="00805BD9">
              <w:rPr>
                <w:rFonts w:ascii="Arial" w:hAnsi="Arial" w:cs="Arial"/>
              </w:rPr>
              <w:t>BEng Petroleum Engineering, Nigeria, Federal University of Technology Owerri.</w:t>
            </w:r>
          </w:p>
        </w:tc>
      </w:tr>
    </w:tbl>
    <w:p w:rsidR="00DE0243" w:rsidRPr="00843164" w:rsidRDefault="002E2503" w:rsidP="00DE0243">
      <w:pPr>
        <w:pStyle w:val="Heading1"/>
      </w:pPr>
      <w:r>
        <w:lastRenderedPageBreak/>
        <w:t>TRaining/certifications</w:t>
      </w:r>
    </w:p>
    <w:tbl>
      <w:tblPr>
        <w:tblStyle w:val="ResumeTable"/>
        <w:tblW w:w="5423" w:type="pct"/>
        <w:tblInd w:w="360" w:type="dxa"/>
        <w:tblLayout w:type="fixed"/>
        <w:tblLook w:val="0620" w:firstRow="1" w:lastRow="0" w:firstColumn="0" w:lastColumn="0" w:noHBand="1" w:noVBand="1"/>
        <w:tblDescription w:val="Education table"/>
      </w:tblPr>
      <w:tblGrid>
        <w:gridCol w:w="1350"/>
        <w:gridCol w:w="8489"/>
      </w:tblGrid>
      <w:tr w:rsidR="00DE0243" w:rsidRPr="00843164" w:rsidTr="006D3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6" w:type="pct"/>
          </w:tcPr>
          <w:p w:rsidR="00DE0243" w:rsidRPr="00805BD9" w:rsidRDefault="00DE0243" w:rsidP="000B0A81">
            <w:pPr>
              <w:pStyle w:val="Dat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FreeCodeCamp</w:t>
            </w:r>
            <w:proofErr w:type="spellEnd"/>
          </w:p>
        </w:tc>
        <w:tc>
          <w:tcPr>
            <w:tcW w:w="4314" w:type="pct"/>
          </w:tcPr>
          <w:p w:rsidR="00DE0243" w:rsidRDefault="00DE0243" w:rsidP="00DE0243">
            <w:pPr>
              <w:rPr>
                <w:rFonts w:ascii="Arial" w:hAnsi="Arial" w:cs="Arial"/>
              </w:rPr>
            </w:pPr>
            <w:r w:rsidRPr="00DE0243">
              <w:rPr>
                <w:rFonts w:ascii="Arial" w:hAnsi="Arial" w:cs="Arial"/>
              </w:rPr>
              <w:t>Responsive Web Design – HTML, CSS</w:t>
            </w:r>
          </w:p>
          <w:p w:rsidR="0020731C" w:rsidRDefault="0020731C" w:rsidP="00DE0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62E4"/>
                <w:sz w:val="18"/>
                <w:szCs w:val="18"/>
                <w:u w:val="single"/>
                <w:shd w:val="clear" w:color="auto" w:fill="FFFFFF"/>
              </w:rPr>
              <w:t>https://freecodecamp.org/certification/vicano/responsive-web-design</w:t>
            </w:r>
          </w:p>
          <w:p w:rsidR="00DE0243" w:rsidRPr="00DE0243" w:rsidRDefault="00DE0243" w:rsidP="00DE0243">
            <w:pPr>
              <w:rPr>
                <w:rFonts w:ascii="Arial" w:hAnsi="Arial" w:cs="Arial"/>
              </w:rPr>
            </w:pPr>
            <w:r w:rsidRPr="00DE0243">
              <w:rPr>
                <w:rFonts w:ascii="Arial" w:hAnsi="Arial" w:cs="Arial"/>
              </w:rPr>
              <w:t>JavaScript Algorithms and Data Structures</w:t>
            </w:r>
          </w:p>
          <w:p w:rsidR="00DE0243" w:rsidRPr="00DE0243" w:rsidRDefault="00DE0243" w:rsidP="000B0A81">
            <w:pPr>
              <w:rPr>
                <w:rFonts w:ascii="Arial" w:hAnsi="Arial" w:cs="Arial"/>
              </w:rPr>
            </w:pPr>
            <w:r w:rsidRPr="00DE0243">
              <w:rPr>
                <w:rFonts w:ascii="Arial" w:hAnsi="Arial" w:cs="Arial"/>
              </w:rPr>
              <w:t xml:space="preserve">Front End Development – React, </w:t>
            </w:r>
            <w:proofErr w:type="spellStart"/>
            <w:r w:rsidRPr="00DE0243">
              <w:rPr>
                <w:rFonts w:ascii="Arial" w:hAnsi="Arial" w:cs="Arial"/>
              </w:rPr>
              <w:t>Redux</w:t>
            </w:r>
            <w:proofErr w:type="spellEnd"/>
            <w:r w:rsidRPr="00DE0243">
              <w:rPr>
                <w:rFonts w:ascii="Arial" w:hAnsi="Arial" w:cs="Arial"/>
              </w:rPr>
              <w:t xml:space="preserve">, </w:t>
            </w:r>
            <w:proofErr w:type="spellStart"/>
            <w:r w:rsidRPr="00DE0243">
              <w:rPr>
                <w:rFonts w:ascii="Arial" w:hAnsi="Arial" w:cs="Arial"/>
              </w:rPr>
              <w:t>jQuery</w:t>
            </w:r>
            <w:proofErr w:type="spellEnd"/>
            <w:r w:rsidRPr="00DE0243">
              <w:rPr>
                <w:rFonts w:ascii="Arial" w:hAnsi="Arial" w:cs="Arial"/>
              </w:rPr>
              <w:t>, Bootstrap</w:t>
            </w:r>
          </w:p>
        </w:tc>
      </w:tr>
      <w:tr w:rsidR="00DE0243" w:rsidRPr="00843164" w:rsidTr="006D3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6" w:type="pct"/>
          </w:tcPr>
          <w:p w:rsidR="00DE0243" w:rsidRPr="00805BD9" w:rsidRDefault="006D35FE" w:rsidP="002E2503">
            <w:pPr>
              <w:pStyle w:val="Da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Nov. 2021</w:t>
            </w:r>
            <w:bookmarkStart w:id="0" w:name="_GoBack"/>
            <w:bookmarkEnd w:id="0"/>
            <w:r w:rsidR="00DE0243" w:rsidRPr="00805BD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14" w:type="pct"/>
          </w:tcPr>
          <w:p w:rsidR="0020731C" w:rsidRDefault="00DE0243" w:rsidP="000B0A81">
            <w:pPr>
              <w:rPr>
                <w:rFonts w:ascii="Arial" w:hAnsi="Arial" w:cs="Arial"/>
              </w:rPr>
            </w:pPr>
            <w:r w:rsidRPr="00DE0243">
              <w:rPr>
                <w:rFonts w:ascii="Arial" w:hAnsi="Arial" w:cs="Arial"/>
              </w:rPr>
              <w:t xml:space="preserve">Data Science </w:t>
            </w:r>
            <w:r w:rsidR="0020731C">
              <w:rPr>
                <w:rFonts w:ascii="Arial" w:hAnsi="Arial" w:cs="Arial"/>
              </w:rPr>
              <w:t>Professional Certificate</w:t>
            </w:r>
          </w:p>
          <w:p w:rsidR="0020731C" w:rsidRPr="00DE0243" w:rsidRDefault="00541FC3" w:rsidP="000B0A81">
            <w:pPr>
              <w:rPr>
                <w:rFonts w:ascii="Arial" w:hAnsi="Arial" w:cs="Arial"/>
              </w:rPr>
            </w:pPr>
            <w:hyperlink r:id="rId10" w:tgtFrame="_blank" w:history="1">
              <w:r w:rsidR="0020731C" w:rsidRPr="0020731C">
                <w:rPr>
                  <w:rFonts w:ascii="Arial" w:hAnsi="Arial" w:cs="Arial"/>
                  <w:color w:val="0062E4"/>
                  <w:sz w:val="18"/>
                  <w:szCs w:val="18"/>
                  <w:shd w:val="clear" w:color="auto" w:fill="FFFFFF"/>
                </w:rPr>
                <w:t>https://www.coursera.org/account/accomplishments/specialization/certificate/BUTDC5K9K2Q2</w:t>
              </w:r>
            </w:hyperlink>
          </w:p>
        </w:tc>
      </w:tr>
      <w:tr w:rsidR="00DE0243" w:rsidRPr="00843164" w:rsidTr="006D3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6" w:type="pct"/>
          </w:tcPr>
          <w:p w:rsidR="00DE0243" w:rsidRDefault="00DE0243" w:rsidP="000B0A81">
            <w:pPr>
              <w:pStyle w:val="Da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University of Colorado on </w:t>
            </w:r>
            <w:proofErr w:type="spellStart"/>
            <w:r>
              <w:rPr>
                <w:rFonts w:ascii="Arial" w:hAnsi="Arial" w:cs="Arial"/>
              </w:rPr>
              <w:t>Coursera</w:t>
            </w:r>
            <w:proofErr w:type="spellEnd"/>
          </w:p>
        </w:tc>
        <w:tc>
          <w:tcPr>
            <w:tcW w:w="4314" w:type="pct"/>
          </w:tcPr>
          <w:p w:rsidR="00DE0243" w:rsidRDefault="00DE0243" w:rsidP="00DE0243">
            <w:pPr>
              <w:rPr>
                <w:rFonts w:ascii="Arial" w:hAnsi="Arial" w:cs="Arial"/>
              </w:rPr>
            </w:pPr>
            <w:r w:rsidRPr="00DE0243">
              <w:rPr>
                <w:rFonts w:ascii="Arial" w:hAnsi="Arial" w:cs="Arial"/>
              </w:rPr>
              <w:t xml:space="preserve">Excel VBA for Creative Problem Solving </w:t>
            </w:r>
          </w:p>
          <w:p w:rsidR="0020731C" w:rsidRPr="00DE0243" w:rsidRDefault="00541FC3" w:rsidP="00DE0243">
            <w:pPr>
              <w:rPr>
                <w:rFonts w:ascii="Arial" w:hAnsi="Arial" w:cs="Arial"/>
              </w:rPr>
            </w:pPr>
            <w:hyperlink r:id="rId11" w:tgtFrame="_blank" w:history="1">
              <w:r w:rsidR="0020731C" w:rsidRPr="0020731C">
                <w:rPr>
                  <w:rFonts w:ascii="Arial" w:hAnsi="Arial" w:cs="Arial"/>
                  <w:color w:val="0062E4"/>
                  <w:sz w:val="18"/>
                  <w:szCs w:val="18"/>
                  <w:shd w:val="clear" w:color="auto" w:fill="FFFFFF"/>
                </w:rPr>
                <w:t>https://www.coursera.org/account/accomplishments/specialization/certificate/QJBZ3ZWDQZ6S</w:t>
              </w:r>
            </w:hyperlink>
          </w:p>
          <w:p w:rsidR="00DE0243" w:rsidRPr="00DE0243" w:rsidRDefault="00DE0243" w:rsidP="00DE0243">
            <w:pPr>
              <w:rPr>
                <w:rFonts w:ascii="Arial" w:hAnsi="Arial" w:cs="Arial"/>
              </w:rPr>
            </w:pPr>
          </w:p>
        </w:tc>
      </w:tr>
    </w:tbl>
    <w:p w:rsidR="00126049" w:rsidRPr="00843164" w:rsidRDefault="00595FDD" w:rsidP="002563E8">
      <w:pPr>
        <w:pStyle w:val="Heading1"/>
      </w:pPr>
      <w:r>
        <w:t>Projects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541FC3" w:rsidP="00CF2932">
            <w:sdt>
              <w:sdtPr>
                <w:alias w:val="Enter Leadership details:"/>
                <w:tag w:val="Enter Leadership details:"/>
                <w:id w:val="-2081979218"/>
                <w:placeholder>
                  <w:docPart w:val="6BCE0A32A33E4305A66A3ABBC802E822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Are you president of your fraternity, head of the condo board, or a team lead for your favorite charity? You’re a natural leader—tell it like it is!</w:t>
                </w:r>
              </w:sdtContent>
            </w:sdt>
          </w:p>
        </w:tc>
      </w:tr>
    </w:tbl>
    <w:p w:rsidR="00260D3F" w:rsidRPr="00843164" w:rsidRDefault="00260D3F" w:rsidP="00F25533"/>
    <w:sectPr w:rsidR="00260D3F" w:rsidRPr="00843164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FC3" w:rsidRDefault="00541FC3">
      <w:pPr>
        <w:spacing w:after="0"/>
      </w:pPr>
      <w:r>
        <w:separator/>
      </w:r>
    </w:p>
    <w:p w:rsidR="00541FC3" w:rsidRDefault="00541FC3"/>
  </w:endnote>
  <w:endnote w:type="continuationSeparator" w:id="0">
    <w:p w:rsidR="00541FC3" w:rsidRDefault="00541FC3">
      <w:pPr>
        <w:spacing w:after="0"/>
      </w:pPr>
      <w:r>
        <w:continuationSeparator/>
      </w:r>
    </w:p>
    <w:p w:rsidR="00541FC3" w:rsidRDefault="00541F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D35FE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FC3" w:rsidRDefault="00541FC3">
      <w:pPr>
        <w:spacing w:after="0"/>
      </w:pPr>
      <w:r>
        <w:separator/>
      </w:r>
    </w:p>
    <w:p w:rsidR="00541FC3" w:rsidRDefault="00541FC3"/>
  </w:footnote>
  <w:footnote w:type="continuationSeparator" w:id="0">
    <w:p w:rsidR="00541FC3" w:rsidRDefault="00541FC3">
      <w:pPr>
        <w:spacing w:after="0"/>
      </w:pPr>
      <w:r>
        <w:continuationSeparator/>
      </w:r>
    </w:p>
    <w:p w:rsidR="00541FC3" w:rsidRDefault="00541FC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66"/>
    <w:rsid w:val="000013B7"/>
    <w:rsid w:val="000C0CA7"/>
    <w:rsid w:val="000F2762"/>
    <w:rsid w:val="00126049"/>
    <w:rsid w:val="0014523F"/>
    <w:rsid w:val="0020731C"/>
    <w:rsid w:val="00254924"/>
    <w:rsid w:val="002563E8"/>
    <w:rsid w:val="00260D3F"/>
    <w:rsid w:val="002E2503"/>
    <w:rsid w:val="003C6F2E"/>
    <w:rsid w:val="00415366"/>
    <w:rsid w:val="004827F9"/>
    <w:rsid w:val="00526C73"/>
    <w:rsid w:val="00541FC3"/>
    <w:rsid w:val="00595FDD"/>
    <w:rsid w:val="00603086"/>
    <w:rsid w:val="006502BD"/>
    <w:rsid w:val="00650306"/>
    <w:rsid w:val="00693B17"/>
    <w:rsid w:val="006D35FE"/>
    <w:rsid w:val="00762CE4"/>
    <w:rsid w:val="00797C46"/>
    <w:rsid w:val="00805BD9"/>
    <w:rsid w:val="00843164"/>
    <w:rsid w:val="00854E7D"/>
    <w:rsid w:val="008551F7"/>
    <w:rsid w:val="008A74DF"/>
    <w:rsid w:val="008B5DC0"/>
    <w:rsid w:val="00931654"/>
    <w:rsid w:val="00A82DCC"/>
    <w:rsid w:val="00AA22E7"/>
    <w:rsid w:val="00C02E26"/>
    <w:rsid w:val="00C067C5"/>
    <w:rsid w:val="00C25DE3"/>
    <w:rsid w:val="00CC05D9"/>
    <w:rsid w:val="00CD7582"/>
    <w:rsid w:val="00D0020C"/>
    <w:rsid w:val="00D06E8C"/>
    <w:rsid w:val="00D568D3"/>
    <w:rsid w:val="00D65641"/>
    <w:rsid w:val="00D81F4E"/>
    <w:rsid w:val="00DB0268"/>
    <w:rsid w:val="00DE0243"/>
    <w:rsid w:val="00E0070A"/>
    <w:rsid w:val="00E42361"/>
    <w:rsid w:val="00E76367"/>
    <w:rsid w:val="00F25533"/>
    <w:rsid w:val="00F6077F"/>
    <w:rsid w:val="00F63B5F"/>
    <w:rsid w:val="00F6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6E5EE-37E2-45E3-B6FF-ED0E21C1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D568D3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ursera.org/account/accomplishments/specialization/certificate/QJBZ3ZWDQZ6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specialization/certificate/BUTDC5K9K2Q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AC97850B794CE88FEBB8C34BB94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C6D6-7288-4EE5-BE67-E90606268D8E}"/>
      </w:docPartPr>
      <w:docPartBody>
        <w:p w:rsidR="008F21FA" w:rsidRDefault="00553FBC">
          <w:pPr>
            <w:pStyle w:val="0AAC97850B794CE88FEBB8C34BB941C1"/>
          </w:pPr>
          <w:r w:rsidRPr="00843164">
            <w:t>Objective</w:t>
          </w:r>
        </w:p>
      </w:docPartBody>
    </w:docPart>
    <w:docPart>
      <w:docPartPr>
        <w:name w:val="04054ABE988F4404BAA1C6307A113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3C069-52B5-4EF2-B97F-61754DFAB2EC}"/>
      </w:docPartPr>
      <w:docPartBody>
        <w:p w:rsidR="008F21FA" w:rsidRDefault="00553FBC">
          <w:pPr>
            <w:pStyle w:val="04054ABE988F4404BAA1C6307A113C24"/>
          </w:pPr>
          <w:r w:rsidRPr="00843164">
            <w:t>Check out the quick tips below to help you get started. To replace tip text with your own, just click it and start typing.</w:t>
          </w:r>
        </w:p>
      </w:docPartBody>
    </w:docPart>
    <w:docPart>
      <w:docPartPr>
        <w:name w:val="34B486B454C4408AA3DBD9316B9A4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8E9F1-5371-4550-81DB-5FCA718802EA}"/>
      </w:docPartPr>
      <w:docPartBody>
        <w:p w:rsidR="008F21FA" w:rsidRDefault="00553FBC">
          <w:pPr>
            <w:pStyle w:val="34B486B454C4408AA3DBD9316B9A435B"/>
          </w:pPr>
          <w:r w:rsidRPr="00843164">
            <w:t>Skills &amp; Abilities</w:t>
          </w:r>
        </w:p>
      </w:docPartBody>
    </w:docPart>
    <w:docPart>
      <w:docPartPr>
        <w:name w:val="7053710A08B54AE0A0763BAC75AB1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ED927-9795-442B-B909-BE14BE1189B3}"/>
      </w:docPartPr>
      <w:docPartBody>
        <w:p w:rsidR="008F21FA" w:rsidRDefault="00553FBC">
          <w:pPr>
            <w:pStyle w:val="7053710A08B54AE0A0763BAC75AB1482"/>
          </w:pPr>
          <w:r w:rsidRPr="00843164">
            <w:t>Experience</w:t>
          </w:r>
        </w:p>
      </w:docPartBody>
    </w:docPart>
    <w:docPart>
      <w:docPartPr>
        <w:name w:val="73B70C594AB34C53A77026FF007EA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793C4-4175-4F2E-83E7-2120CFD6AE84}"/>
      </w:docPartPr>
      <w:docPartBody>
        <w:p w:rsidR="008F21FA" w:rsidRDefault="00553FBC">
          <w:pPr>
            <w:pStyle w:val="73B70C594AB34C53A77026FF007EAA68"/>
          </w:pPr>
          <w:r w:rsidRPr="00843164">
            <w:t>Education</w:t>
          </w:r>
        </w:p>
      </w:docPartBody>
    </w:docPart>
    <w:docPart>
      <w:docPartPr>
        <w:name w:val="6BCE0A32A33E4305A66A3ABBC802E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48538-1F94-4A8B-ABF0-A26A8CF85DC8}"/>
      </w:docPartPr>
      <w:docPartBody>
        <w:p w:rsidR="008F21FA" w:rsidRDefault="00553FBC">
          <w:pPr>
            <w:pStyle w:val="6BCE0A32A33E4305A66A3ABBC802E822"/>
          </w:pPr>
          <w:r w:rsidRPr="00843164">
            <w:t>Are you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BC"/>
    <w:rsid w:val="00553FBC"/>
    <w:rsid w:val="007847D0"/>
    <w:rsid w:val="008F21FA"/>
    <w:rsid w:val="00D33EEE"/>
    <w:rsid w:val="00D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5CFB096B3645419EA1ABC0FAC61382">
    <w:name w:val="5B5CFB096B3645419EA1ABC0FAC61382"/>
  </w:style>
  <w:style w:type="paragraph" w:customStyle="1" w:styleId="3DDB957CE5B34FBABB80DFAAAF6F60FB">
    <w:name w:val="3DDB957CE5B34FBABB80DFAAAF6F60FB"/>
  </w:style>
  <w:style w:type="paragraph" w:customStyle="1" w:styleId="2D2EF1607EAC45738177F0EB13B3A74B">
    <w:name w:val="2D2EF1607EAC45738177F0EB13B3A74B"/>
  </w:style>
  <w:style w:type="paragraph" w:customStyle="1" w:styleId="BCC17BF8F29449CF9150A56DC58AEC98">
    <w:name w:val="BCC17BF8F29449CF9150A56DC58AEC98"/>
  </w:style>
  <w:style w:type="paragraph" w:customStyle="1" w:styleId="0AAC97850B794CE88FEBB8C34BB941C1">
    <w:name w:val="0AAC97850B794CE88FEBB8C34BB941C1"/>
  </w:style>
  <w:style w:type="paragraph" w:customStyle="1" w:styleId="04054ABE988F4404BAA1C6307A113C24">
    <w:name w:val="04054ABE988F4404BAA1C6307A113C24"/>
  </w:style>
  <w:style w:type="paragraph" w:customStyle="1" w:styleId="34B486B454C4408AA3DBD9316B9A435B">
    <w:name w:val="34B486B454C4408AA3DBD9316B9A435B"/>
  </w:style>
  <w:style w:type="paragraph" w:customStyle="1" w:styleId="7307B98ECFC84DC6BFFF0BC05054EF21">
    <w:name w:val="7307B98ECFC84DC6BFFF0BC05054EF21"/>
  </w:style>
  <w:style w:type="paragraph" w:customStyle="1" w:styleId="7053710A08B54AE0A0763BAC75AB1482">
    <w:name w:val="7053710A08B54AE0A0763BAC75AB1482"/>
  </w:style>
  <w:style w:type="paragraph" w:customStyle="1" w:styleId="E1E3F19B2E91499AB6E4AE0B2D48CAA9">
    <w:name w:val="E1E3F19B2E91499AB6E4AE0B2D48CAA9"/>
  </w:style>
  <w:style w:type="paragraph" w:customStyle="1" w:styleId="CEEBAA97E6CC4EC98248528D1B992109">
    <w:name w:val="CEEBAA97E6CC4EC98248528D1B992109"/>
  </w:style>
  <w:style w:type="paragraph" w:customStyle="1" w:styleId="67F922A6F9C64CF982E80E4432519968">
    <w:name w:val="67F922A6F9C64CF982E80E443251996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41240132E24B4446AC25FDA5072E6AA6">
    <w:name w:val="41240132E24B4446AC25FDA5072E6AA6"/>
  </w:style>
  <w:style w:type="paragraph" w:customStyle="1" w:styleId="709179EA7D0B4B309B59949DE14A39C1">
    <w:name w:val="709179EA7D0B4B309B59949DE14A39C1"/>
  </w:style>
  <w:style w:type="paragraph" w:customStyle="1" w:styleId="F2C6033D512F412F877703F29208EB7D">
    <w:name w:val="F2C6033D512F412F877703F29208EB7D"/>
  </w:style>
  <w:style w:type="paragraph" w:customStyle="1" w:styleId="53B0DB7B2C8742B3B6102E9150B59F7E">
    <w:name w:val="53B0DB7B2C8742B3B6102E9150B59F7E"/>
  </w:style>
  <w:style w:type="paragraph" w:customStyle="1" w:styleId="4294779B4279412DAB5EECAEE4748F1F">
    <w:name w:val="4294779B4279412DAB5EECAEE4748F1F"/>
  </w:style>
  <w:style w:type="paragraph" w:customStyle="1" w:styleId="55DBA340FD134F3EAE1CD04808D17BF4">
    <w:name w:val="55DBA340FD134F3EAE1CD04808D17BF4"/>
  </w:style>
  <w:style w:type="paragraph" w:customStyle="1" w:styleId="A33CB3A7B8D9414896DE67593D519DDB">
    <w:name w:val="A33CB3A7B8D9414896DE67593D519DDB"/>
  </w:style>
  <w:style w:type="paragraph" w:customStyle="1" w:styleId="73B70C594AB34C53A77026FF007EAA68">
    <w:name w:val="73B70C594AB34C53A77026FF007EAA68"/>
  </w:style>
  <w:style w:type="paragraph" w:customStyle="1" w:styleId="9BC1AB870A0D43588B11D798250C5A7D">
    <w:name w:val="9BC1AB870A0D43588B11D798250C5A7D"/>
  </w:style>
  <w:style w:type="paragraph" w:customStyle="1" w:styleId="E7C18B21B9BC4ECC938DCD459098E8FE">
    <w:name w:val="E7C18B21B9BC4ECC938DCD459098E8FE"/>
  </w:style>
  <w:style w:type="paragraph" w:customStyle="1" w:styleId="F71FA0359D2642CE800486A6D350299C">
    <w:name w:val="F71FA0359D2642CE800486A6D350299C"/>
  </w:style>
  <w:style w:type="paragraph" w:customStyle="1" w:styleId="B03E381628914E3EAC6D285E7CA840E8">
    <w:name w:val="B03E381628914E3EAC6D285E7CA840E8"/>
  </w:style>
  <w:style w:type="paragraph" w:customStyle="1" w:styleId="66FD725139CF484AAA74300B2FAFA0EB">
    <w:name w:val="66FD725139CF484AAA74300B2FAFA0EB"/>
  </w:style>
  <w:style w:type="paragraph" w:customStyle="1" w:styleId="97F290E5AA7C4F04BF16F98AF8A2B91F">
    <w:name w:val="97F290E5AA7C4F04BF16F98AF8A2B91F"/>
  </w:style>
  <w:style w:type="paragraph" w:customStyle="1" w:styleId="86D9E2E807AE4FDB8E8FDA1F67F00279">
    <w:name w:val="86D9E2E807AE4FDB8E8FDA1F67F00279"/>
  </w:style>
  <w:style w:type="paragraph" w:customStyle="1" w:styleId="DB4B0F111619469E9FED9B7C71B78BD9">
    <w:name w:val="DB4B0F111619469E9FED9B7C71B78BD9"/>
  </w:style>
  <w:style w:type="paragraph" w:customStyle="1" w:styleId="6BCE0A32A33E4305A66A3ABBC802E822">
    <w:name w:val="6BCE0A32A33E4305A66A3ABBC802E822"/>
  </w:style>
  <w:style w:type="paragraph" w:customStyle="1" w:styleId="1FE153377A3A48F8B22FB964B3B30CD1">
    <w:name w:val="1FE153377A3A48F8B22FB964B3B30CD1"/>
    <w:rsid w:val="008F21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199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Microsoft account</cp:lastModifiedBy>
  <cp:revision>10</cp:revision>
  <dcterms:created xsi:type="dcterms:W3CDTF">2022-05-06T08:53:00Z</dcterms:created>
  <dcterms:modified xsi:type="dcterms:W3CDTF">2022-06-23T14:38:00Z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